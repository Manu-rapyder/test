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6807" w14:textId="7D0BCB11" w:rsidR="00B703F2" w:rsidRPr="00A03EAE" w:rsidRDefault="008C6C39" w:rsidP="00F376E5">
      <w:pPr>
        <w:pStyle w:val="Name"/>
        <w:rPr>
          <w:rFonts w:asciiTheme="minorHAnsi" w:hAnsiTheme="minorHAnsi" w:cstheme="minorHAnsi"/>
          <w:sz w:val="32"/>
          <w:szCs w:val="32"/>
        </w:rPr>
      </w:pPr>
      <w:r w:rsidRPr="00A03EAE">
        <w:rPr>
          <w:rFonts w:asciiTheme="minorHAnsi" w:hAnsiTheme="minorHAnsi" w:cstheme="minorHAnsi"/>
          <w:sz w:val="32"/>
          <w:szCs w:val="32"/>
        </w:rPr>
        <w:t>MULLAPUDI NIHARIKA</w:t>
      </w:r>
    </w:p>
    <w:p w14:paraId="09D2955C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198" w:type="pct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856"/>
      </w:tblGrid>
      <w:tr w:rsidR="00F376E5" w:rsidRPr="003B19FB" w14:paraId="0EEE7CE0" w14:textId="77777777" w:rsidTr="00072752">
        <w:tc>
          <w:tcPr>
            <w:tcW w:w="4500" w:type="dxa"/>
          </w:tcPr>
          <w:p w14:paraId="6EB8A277" w14:textId="7ADBE7DE"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 xml:space="preserve">Phone: </w:t>
            </w:r>
            <w:r w:rsidR="008C6C39">
              <w:rPr>
                <w:rFonts w:asciiTheme="minorHAnsi" w:hAnsiTheme="minorHAnsi" w:cstheme="minorHAnsi"/>
              </w:rPr>
              <w:t>+91-8374616996</w:t>
            </w:r>
          </w:p>
          <w:p w14:paraId="5A966B30" w14:textId="579AE960" w:rsidR="00F376E5" w:rsidRDefault="00000000" w:rsidP="004725C4">
            <w:pPr>
              <w:widowControl w:val="0"/>
              <w:rPr>
                <w:rFonts w:asciiTheme="minorHAnsi" w:hAnsiTheme="minorHAnsi" w:cstheme="minorHAnsi"/>
              </w:rPr>
            </w:pPr>
            <w:hyperlink r:id="rId7" w:history="1">
              <w:r w:rsidR="008C6C39" w:rsidRPr="00A743C6">
                <w:rPr>
                  <w:rStyle w:val="Hyperlink"/>
                  <w:rFonts w:asciiTheme="minorHAnsi" w:hAnsiTheme="minorHAnsi" w:cstheme="minorHAnsi"/>
                </w:rPr>
                <w:t>niharikamullapudi@gmail.com</w:t>
              </w:r>
            </w:hyperlink>
          </w:p>
          <w:p w14:paraId="2644F0BB" w14:textId="63966B55" w:rsidR="008C6C39" w:rsidRDefault="00000000" w:rsidP="004725C4">
            <w:pPr>
              <w:widowControl w:val="0"/>
              <w:rPr>
                <w:rFonts w:asciiTheme="minorHAnsi" w:hAnsiTheme="minorHAnsi" w:cstheme="minorHAnsi"/>
              </w:rPr>
            </w:pPr>
            <w:hyperlink r:id="rId8" w:history="1">
              <w:r w:rsidR="008C6C39" w:rsidRPr="00A743C6">
                <w:rPr>
                  <w:rStyle w:val="Hyperlink"/>
                  <w:rFonts w:asciiTheme="minorHAnsi" w:hAnsiTheme="minorHAnsi" w:cstheme="minorHAnsi"/>
                </w:rPr>
                <w:t>cb.sc.i5che17025@cb.students.amrita.edu</w:t>
              </w:r>
            </w:hyperlink>
          </w:p>
          <w:p w14:paraId="3C3DAA57" w14:textId="1D9AF502" w:rsidR="008C6C39" w:rsidRPr="003B19FB" w:rsidRDefault="008C6C39" w:rsidP="004725C4">
            <w:pPr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4856" w:type="dxa"/>
          </w:tcPr>
          <w:p w14:paraId="24BC8FDE" w14:textId="58958C58" w:rsidR="00F376E5" w:rsidRPr="003B19FB" w:rsidRDefault="0057145F" w:rsidP="0057145F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</w:t>
            </w:r>
            <w:r w:rsidR="008C6C39">
              <w:rPr>
                <w:rFonts w:asciiTheme="minorHAnsi" w:hAnsiTheme="minorHAnsi" w:cstheme="minorHAnsi"/>
              </w:rPr>
              <w:t xml:space="preserve">Flat </w:t>
            </w:r>
            <w:r w:rsidR="00072752">
              <w:rPr>
                <w:rFonts w:asciiTheme="minorHAnsi" w:hAnsiTheme="minorHAnsi" w:cstheme="minorHAnsi"/>
              </w:rPr>
              <w:t xml:space="preserve"># </w:t>
            </w:r>
            <w:r w:rsidR="00711599">
              <w:rPr>
                <w:rFonts w:asciiTheme="minorHAnsi" w:hAnsiTheme="minorHAnsi" w:cstheme="minorHAnsi"/>
              </w:rPr>
              <w:t xml:space="preserve">102, Rekha </w:t>
            </w:r>
            <w:r w:rsidR="00072752">
              <w:rPr>
                <w:rFonts w:asciiTheme="minorHAnsi" w:hAnsiTheme="minorHAnsi" w:cstheme="minorHAnsi"/>
              </w:rPr>
              <w:t>A</w:t>
            </w:r>
            <w:r w:rsidR="00711599">
              <w:rPr>
                <w:rFonts w:asciiTheme="minorHAnsi" w:hAnsiTheme="minorHAnsi" w:cstheme="minorHAnsi"/>
              </w:rPr>
              <w:t>partments,</w:t>
            </w:r>
          </w:p>
          <w:p w14:paraId="198718B7" w14:textId="091B87B1" w:rsidR="00711599" w:rsidRDefault="00072752" w:rsidP="00072752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</w:t>
            </w:r>
            <w:r w:rsidR="00711599">
              <w:rPr>
                <w:rFonts w:asciiTheme="minorHAnsi" w:hAnsiTheme="minorHAnsi" w:cstheme="minorHAnsi"/>
              </w:rPr>
              <w:t>Habsiguda, Hyderabad</w:t>
            </w:r>
            <w:r w:rsidR="0057145F">
              <w:rPr>
                <w:rFonts w:asciiTheme="minorHAnsi" w:hAnsiTheme="minorHAnsi" w:cstheme="minorHAnsi"/>
              </w:rPr>
              <w:t xml:space="preserve"> -</w:t>
            </w:r>
            <w:r w:rsidR="00711599">
              <w:rPr>
                <w:rFonts w:asciiTheme="minorHAnsi" w:hAnsiTheme="minorHAnsi" w:cstheme="minorHAnsi"/>
              </w:rPr>
              <w:t>500007</w:t>
            </w:r>
          </w:p>
          <w:p w14:paraId="70E7FD54" w14:textId="664ABD80" w:rsidR="00711599" w:rsidRPr="003B19FB" w:rsidRDefault="00711599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2738D45F" w14:textId="157CBFB1" w:rsidR="00F376E5" w:rsidRPr="00B9348D" w:rsidRDefault="004D667E" w:rsidP="00B9348D">
      <w:pPr>
        <w:pStyle w:val="Heading1"/>
        <w:rPr>
          <w:szCs w:val="24"/>
        </w:rPr>
      </w:pPr>
      <w:r>
        <w:rPr>
          <w:szCs w:val="24"/>
        </w:rPr>
        <w:t>Objective</w:t>
      </w:r>
    </w:p>
    <w:p w14:paraId="6630B67A" w14:textId="77777777" w:rsidR="00CF6076" w:rsidRDefault="00CF6076" w:rsidP="00703B92"/>
    <w:p w14:paraId="5D4DA30A" w14:textId="43A35E2C" w:rsidR="00703B92" w:rsidRPr="00703B92" w:rsidRDefault="00CF6076" w:rsidP="00703B92">
      <w:r>
        <w:t>An aspiring chemistry enthusiast interested to build a career in the field of Chemical Sciences with focus on R&amp;D, inline with the current and future innovations</w:t>
      </w:r>
      <w:r>
        <w:t>.</w:t>
      </w:r>
      <w:r w:rsidR="001948C8">
        <w:t xml:space="preserve">   </w:t>
      </w:r>
    </w:p>
    <w:p w14:paraId="341A3102" w14:textId="77777777" w:rsidR="00711599" w:rsidRPr="003B19FB" w:rsidRDefault="00711599" w:rsidP="00A90527">
      <w:pPr>
        <w:rPr>
          <w:rFonts w:asciiTheme="minorHAnsi" w:hAnsiTheme="minorHAnsi" w:cstheme="minorHAnsi"/>
        </w:rPr>
      </w:pPr>
    </w:p>
    <w:p w14:paraId="60D9F419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15D58F84" w14:textId="77777777" w:rsidR="00703B92" w:rsidRDefault="00703B9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</w:p>
    <w:p w14:paraId="66CCBE40" w14:textId="463876C1" w:rsidR="00A90527" w:rsidRPr="003B19FB" w:rsidRDefault="00703B9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Amrita Vishwa Vidyapeetham</w:t>
      </w:r>
      <w:r w:rsidR="00B9348D">
        <w:rPr>
          <w:rFonts w:asciiTheme="minorHAnsi" w:hAnsiTheme="minorHAnsi" w:cstheme="minorHAnsi"/>
        </w:rPr>
        <w:t>, Coimbatore</w:t>
      </w:r>
      <w:r w:rsidR="00EA2F62" w:rsidRPr="003B19FB">
        <w:rPr>
          <w:rFonts w:asciiTheme="minorHAnsi" w:hAnsiTheme="minorHAnsi" w:cstheme="minorHAnsi"/>
        </w:rPr>
        <w:tab/>
      </w:r>
      <w:r w:rsidR="00A90527" w:rsidRPr="003B19FB">
        <w:rPr>
          <w:rFonts w:asciiTheme="minorHAnsi" w:hAnsiTheme="minorHAnsi" w:cstheme="minorHAnsi"/>
        </w:rPr>
        <w:t xml:space="preserve"> </w:t>
      </w:r>
      <w:r w:rsidRPr="006F7E1C">
        <w:rPr>
          <w:rFonts w:asciiTheme="minorHAnsi" w:hAnsiTheme="minorHAnsi" w:cstheme="minorHAnsi"/>
          <w:i/>
          <w:iCs/>
        </w:rPr>
        <w:t>July 2017- June 2022</w:t>
      </w:r>
    </w:p>
    <w:p w14:paraId="2EB33342" w14:textId="77777777" w:rsidR="0057145F" w:rsidRDefault="00703B92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Integrated Master’s in Chemistry</w:t>
      </w:r>
    </w:p>
    <w:p w14:paraId="6A09E7BF" w14:textId="2BC22D24" w:rsidR="00A90527" w:rsidRPr="003B19FB" w:rsidRDefault="00703B92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CGPA- 7.92/10 (First division with Distinction)</w:t>
      </w:r>
    </w:p>
    <w:p w14:paraId="190C7D41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F2DEB8D" w14:textId="534A8077" w:rsidR="00EA2F62" w:rsidRPr="003B19FB" w:rsidRDefault="00C811A9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Kendriya Vidyalaya No.2, Uppal, Hyderabad- CBSE</w:t>
      </w:r>
      <w:r w:rsidR="00EA2F62" w:rsidRPr="003B19FB">
        <w:rPr>
          <w:rFonts w:asciiTheme="minorHAnsi" w:hAnsiTheme="minorHAnsi" w:cstheme="minorHAnsi"/>
        </w:rPr>
        <w:tab/>
        <w:t xml:space="preserve"> </w:t>
      </w:r>
      <w:r w:rsidR="00004B6A" w:rsidRPr="006F7E1C">
        <w:rPr>
          <w:rFonts w:asciiTheme="minorHAnsi" w:hAnsiTheme="minorHAnsi" w:cstheme="minorHAnsi"/>
          <w:i/>
          <w:iCs/>
        </w:rPr>
        <w:t>July 2015- May 201</w:t>
      </w:r>
      <w:r w:rsidR="00642EC5" w:rsidRPr="006F7E1C">
        <w:rPr>
          <w:rFonts w:asciiTheme="minorHAnsi" w:hAnsiTheme="minorHAnsi" w:cstheme="minorHAnsi"/>
          <w:i/>
          <w:iCs/>
        </w:rPr>
        <w:t>7</w:t>
      </w:r>
    </w:p>
    <w:p w14:paraId="6FB237E4" w14:textId="6C2F2C85" w:rsidR="00A90527" w:rsidRPr="003B19FB" w:rsidRDefault="00C811A9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12</w:t>
      </w:r>
      <w:r w:rsidRPr="00C811A9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grade</w:t>
      </w:r>
    </w:p>
    <w:p w14:paraId="23172476" w14:textId="68CBDB9B" w:rsidR="00A90527" w:rsidRPr="003B19FB" w:rsidRDefault="003C599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Percentage of score- 83%</w:t>
      </w:r>
    </w:p>
    <w:p w14:paraId="49DE7572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64C6131" w14:textId="6FB4BBB9" w:rsidR="00EA2F62" w:rsidRPr="000F40F5" w:rsidRDefault="006F7E1C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>Kendriya Vidyalaya No.2, Uppal, Hyderabad- CBSE</w:t>
      </w:r>
      <w:r w:rsidR="00EA2F62" w:rsidRPr="003B19FB">
        <w:rPr>
          <w:rFonts w:asciiTheme="minorHAnsi" w:hAnsiTheme="minorHAnsi" w:cstheme="minorHAnsi"/>
        </w:rPr>
        <w:tab/>
      </w:r>
      <w:r w:rsidR="000F40F5" w:rsidRPr="000F40F5">
        <w:rPr>
          <w:rFonts w:asciiTheme="minorHAnsi" w:hAnsiTheme="minorHAnsi" w:cstheme="minorHAnsi"/>
          <w:i/>
          <w:iCs/>
        </w:rPr>
        <w:t>May 2009- April 2015</w:t>
      </w:r>
    </w:p>
    <w:p w14:paraId="6B397947" w14:textId="03929010" w:rsidR="00A90527" w:rsidRPr="003B19FB" w:rsidRDefault="006F7E1C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</w:t>
      </w:r>
      <w:r w:rsidRPr="006F7E1C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grade</w:t>
      </w:r>
    </w:p>
    <w:p w14:paraId="2BF4E88C" w14:textId="28AD6000" w:rsidR="00B870C6" w:rsidRDefault="006F7E1C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CGPA- 10/10</w:t>
      </w:r>
    </w:p>
    <w:p w14:paraId="5B247FA9" w14:textId="77777777" w:rsidR="00BC0421" w:rsidRPr="003B19FB" w:rsidRDefault="00BC0421" w:rsidP="00A90527">
      <w:pPr>
        <w:rPr>
          <w:rFonts w:asciiTheme="minorHAnsi" w:hAnsiTheme="minorHAnsi" w:cstheme="minorHAnsi"/>
        </w:rPr>
      </w:pPr>
    </w:p>
    <w:p w14:paraId="7E819C97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14:paraId="26608672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0128A98" w14:textId="62D28F88" w:rsidR="00A90527" w:rsidRPr="003B19FB" w:rsidRDefault="0016308C" w:rsidP="00EA2F62">
      <w:pPr>
        <w:tabs>
          <w:tab w:val="right" w:pos="8640"/>
        </w:tabs>
        <w:rPr>
          <w:rFonts w:asciiTheme="minorHAnsi" w:hAnsiTheme="minorHAnsi" w:cstheme="minorHAnsi"/>
        </w:rPr>
      </w:pPr>
      <w:r w:rsidRPr="0016308C">
        <w:rPr>
          <w:rFonts w:asciiTheme="minorHAnsi" w:hAnsiTheme="minorHAnsi" w:cstheme="minorHAnsi"/>
          <w:bCs/>
        </w:rPr>
        <w:t>Dr. Gangadharan D.</w:t>
      </w:r>
      <w:r w:rsidR="0057145F">
        <w:rPr>
          <w:rFonts w:asciiTheme="minorHAnsi" w:hAnsiTheme="minorHAnsi" w:cstheme="minorHAnsi"/>
          <w:bCs/>
        </w:rPr>
        <w:t>,</w:t>
      </w:r>
      <w:r>
        <w:rPr>
          <w:rFonts w:asciiTheme="minorHAnsi" w:hAnsiTheme="minorHAnsi" w:cstheme="minorHAnsi"/>
          <w:bCs/>
        </w:rPr>
        <w:t xml:space="preserve"> Assistant Prof, Amrita Vishwa Vidyapeetham</w:t>
      </w:r>
      <w:r w:rsidR="004E2D64">
        <w:rPr>
          <w:rFonts w:asciiTheme="minorHAnsi" w:hAnsiTheme="minorHAnsi" w:cstheme="minorHAnsi"/>
          <w:bCs/>
        </w:rPr>
        <w:t xml:space="preserve"> </w:t>
      </w:r>
      <w:r w:rsidR="00EA2F62" w:rsidRPr="003B19FB">
        <w:rPr>
          <w:rFonts w:asciiTheme="minorHAnsi" w:hAnsiTheme="minorHAnsi" w:cstheme="minorHAnsi"/>
        </w:rPr>
        <w:tab/>
      </w:r>
      <w:r w:rsidR="004E2D64">
        <w:rPr>
          <w:rFonts w:asciiTheme="minorHAnsi" w:hAnsiTheme="minorHAnsi" w:cstheme="minorHAnsi"/>
        </w:rPr>
        <w:t xml:space="preserve">       Oct 2021- June 2022</w:t>
      </w:r>
    </w:p>
    <w:p w14:paraId="588D0322" w14:textId="352D4AEB" w:rsidR="00A90527" w:rsidRPr="003B19FB" w:rsidRDefault="0016308C" w:rsidP="00E869E8">
      <w:pPr>
        <w:rPr>
          <w:rFonts w:asciiTheme="minorHAnsi" w:hAnsiTheme="minorHAnsi" w:cstheme="minorHAnsi"/>
        </w:rPr>
      </w:pPr>
      <w:r w:rsidRPr="0016308C">
        <w:rPr>
          <w:rFonts w:asciiTheme="minorHAnsi" w:hAnsiTheme="minorHAnsi" w:cstheme="minorHAnsi"/>
        </w:rPr>
        <w:t>Position- Master's thesi</w:t>
      </w:r>
      <w:r w:rsidR="00E869E8">
        <w:rPr>
          <w:rFonts w:asciiTheme="minorHAnsi" w:hAnsiTheme="minorHAnsi" w:cstheme="minorHAnsi"/>
        </w:rPr>
        <w:t>s</w:t>
      </w:r>
    </w:p>
    <w:p w14:paraId="34BE1362" w14:textId="4EB35994" w:rsidR="00A90527" w:rsidRDefault="00E869E8" w:rsidP="00E869E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Title- “MoS</w:t>
      </w:r>
      <w:r w:rsidRPr="00CB0038">
        <w:rPr>
          <w:rFonts w:asciiTheme="minorHAnsi" w:hAnsiTheme="minorHAnsi" w:cstheme="minorHAnsi"/>
          <w:vertAlign w:val="subscript"/>
        </w:rPr>
        <w:t>2</w:t>
      </w:r>
      <w:r w:rsidR="00CB0038">
        <w:rPr>
          <w:rFonts w:asciiTheme="minorHAnsi" w:hAnsiTheme="minorHAnsi" w:cstheme="minorHAnsi"/>
        </w:rPr>
        <w:t xml:space="preserve"> Nanoparticle for adsorptive removal of Cu (II) ions from E-waste</w:t>
      </w:r>
      <w:r w:rsidR="00A03EAE">
        <w:rPr>
          <w:rFonts w:asciiTheme="minorHAnsi" w:hAnsiTheme="minorHAnsi" w:cstheme="minorHAnsi"/>
        </w:rPr>
        <w:t>”</w:t>
      </w:r>
    </w:p>
    <w:p w14:paraId="67489C0C" w14:textId="0E46FB60" w:rsidR="00D75D1B" w:rsidRPr="00CB0038" w:rsidRDefault="00D75D1B" w:rsidP="00E869E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(Under preparation)</w:t>
      </w:r>
    </w:p>
    <w:p w14:paraId="7AFA5CE2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66ADAB9" w14:textId="2C4C4534" w:rsidR="00A90527" w:rsidRDefault="00D75D1B" w:rsidP="00D75D1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Laboratory training</w:t>
      </w:r>
    </w:p>
    <w:p w14:paraId="66860C82" w14:textId="51805184" w:rsidR="00C317AE" w:rsidRDefault="00C317AE" w:rsidP="00072752">
      <w:pPr>
        <w:tabs>
          <w:tab w:val="right" w:pos="8640"/>
        </w:tabs>
        <w:jc w:val="both"/>
      </w:pPr>
      <w:r>
        <w:t>Laboratory techniques including reflux, distillation, recrystallization, vacuum filtration and synthesis of</w:t>
      </w:r>
      <w:r w:rsidR="00783064">
        <w:t xml:space="preserve"> organic</w:t>
      </w:r>
      <w:r>
        <w:t xml:space="preserve"> compounds like Acetanilide, p-nitroacetanilide, p-bromoacetanilide.</w:t>
      </w:r>
    </w:p>
    <w:p w14:paraId="42C40B1F" w14:textId="77777777" w:rsidR="00A03EAE" w:rsidRDefault="00A03EAE" w:rsidP="00072752">
      <w:pPr>
        <w:tabs>
          <w:tab w:val="right" w:pos="8640"/>
        </w:tabs>
        <w:jc w:val="both"/>
      </w:pPr>
    </w:p>
    <w:p w14:paraId="37E2CF23" w14:textId="75EB79C0" w:rsidR="00D734E7" w:rsidRDefault="00D734E7" w:rsidP="00072752">
      <w:pPr>
        <w:tabs>
          <w:tab w:val="right" w:pos="8640"/>
        </w:tabs>
        <w:jc w:val="both"/>
      </w:pPr>
      <w:r>
        <w:t>Quantitative analysis of metals in a mixture of inorganic compounds using Gravimetry, Iodometry, Permanganometry.</w:t>
      </w:r>
    </w:p>
    <w:p w14:paraId="65AAC49E" w14:textId="77777777" w:rsidR="00A03EAE" w:rsidRDefault="00A03EAE" w:rsidP="00072752">
      <w:pPr>
        <w:tabs>
          <w:tab w:val="right" w:pos="8640"/>
        </w:tabs>
        <w:jc w:val="both"/>
      </w:pPr>
    </w:p>
    <w:p w14:paraId="7F2692F3" w14:textId="5E339B8F" w:rsidR="00C317AE" w:rsidRDefault="00C317AE" w:rsidP="00072752">
      <w:pPr>
        <w:tabs>
          <w:tab w:val="right" w:pos="8640"/>
        </w:tabs>
        <w:jc w:val="both"/>
      </w:pPr>
      <w:r>
        <w:t xml:space="preserve">Separation techniques like </w:t>
      </w:r>
      <w:r w:rsidR="00CE6277">
        <w:t>T</w:t>
      </w:r>
      <w:r>
        <w:t xml:space="preserve">hin </w:t>
      </w:r>
      <w:r w:rsidR="00CE6277">
        <w:t>L</w:t>
      </w:r>
      <w:r>
        <w:t>ayer Chromatography, Column chro</w:t>
      </w:r>
      <w:r w:rsidR="00CE6277">
        <w:t>matography.</w:t>
      </w:r>
    </w:p>
    <w:p w14:paraId="7CE3A685" w14:textId="6345C3A1" w:rsidR="00CE6277" w:rsidRDefault="00AF61FB" w:rsidP="00072752">
      <w:pPr>
        <w:tabs>
          <w:tab w:val="right" w:pos="8640"/>
        </w:tabs>
        <w:jc w:val="both"/>
        <w:rPr>
          <w:rFonts w:asciiTheme="minorHAnsi" w:hAnsiTheme="minorHAnsi" w:cstheme="minorHAnsi"/>
        </w:rPr>
      </w:pPr>
      <w:r w:rsidRPr="00AF61FB">
        <w:rPr>
          <w:rFonts w:asciiTheme="minorHAnsi" w:hAnsiTheme="minorHAnsi" w:cstheme="minorHAnsi"/>
        </w:rPr>
        <w:t>Compound Characterization through IR, 1H NMR, 13C NMR</w:t>
      </w:r>
      <w:r>
        <w:rPr>
          <w:rFonts w:asciiTheme="minorHAnsi" w:hAnsiTheme="minorHAnsi" w:cstheme="minorHAnsi"/>
        </w:rPr>
        <w:t>, SEM, XRD.</w:t>
      </w:r>
    </w:p>
    <w:p w14:paraId="066ED65A" w14:textId="77777777" w:rsidR="00A03EAE" w:rsidRDefault="00A03EAE" w:rsidP="00072752">
      <w:pPr>
        <w:tabs>
          <w:tab w:val="right" w:pos="8640"/>
        </w:tabs>
        <w:jc w:val="both"/>
        <w:rPr>
          <w:rFonts w:asciiTheme="minorHAnsi" w:hAnsiTheme="minorHAnsi" w:cstheme="minorHAnsi"/>
        </w:rPr>
      </w:pPr>
    </w:p>
    <w:p w14:paraId="7D1E4015" w14:textId="78538F90" w:rsidR="00CA6C22" w:rsidRDefault="008451BD" w:rsidP="00072752">
      <w:pPr>
        <w:tabs>
          <w:tab w:val="right" w:pos="864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Synthesis techniques of materials like Hydrothermal, Co-Precipitation, Sol-Gel, Ultrasonication, CVD (Mo, W, Cu, Mn, Ag NPs).</w:t>
      </w:r>
    </w:p>
    <w:p w14:paraId="38B78771" w14:textId="77777777" w:rsidR="00CF6076" w:rsidRDefault="00CF6076" w:rsidP="00072752">
      <w:pPr>
        <w:tabs>
          <w:tab w:val="right" w:pos="8640"/>
        </w:tabs>
        <w:jc w:val="both"/>
        <w:rPr>
          <w:rFonts w:asciiTheme="minorHAnsi" w:hAnsiTheme="minorHAnsi" w:cstheme="minorHAnsi"/>
        </w:rPr>
      </w:pPr>
    </w:p>
    <w:p w14:paraId="6AEB754D" w14:textId="755E357C" w:rsidR="00CA6C22" w:rsidRDefault="00CA6C22" w:rsidP="00072752">
      <w:pPr>
        <w:tabs>
          <w:tab w:val="right" w:pos="8640"/>
        </w:tabs>
        <w:jc w:val="both"/>
        <w:rPr>
          <w:rFonts w:asciiTheme="minorHAnsi" w:hAnsiTheme="minorHAnsi" w:cstheme="minorHAnsi"/>
        </w:rPr>
      </w:pPr>
      <w:r w:rsidRPr="00CA6C22">
        <w:rPr>
          <w:rFonts w:asciiTheme="minorHAnsi" w:hAnsiTheme="minorHAnsi" w:cstheme="minorHAnsi"/>
        </w:rPr>
        <w:t>Drawing organic molecules using Chemdraw</w:t>
      </w:r>
      <w:r>
        <w:rPr>
          <w:rFonts w:asciiTheme="minorHAnsi" w:hAnsiTheme="minorHAnsi" w:cstheme="minorHAnsi"/>
        </w:rPr>
        <w:t>/ChemSketch.</w:t>
      </w:r>
    </w:p>
    <w:p w14:paraId="73505233" w14:textId="3EB20434" w:rsidR="00AF61FB" w:rsidRDefault="00CA6C22" w:rsidP="00C317AE">
      <w:pPr>
        <w:tabs>
          <w:tab w:val="right" w:pos="8640"/>
        </w:tabs>
        <w:rPr>
          <w:rFonts w:asciiTheme="minorHAnsi" w:hAnsiTheme="minorHAnsi" w:cstheme="minorHAnsi"/>
        </w:rPr>
      </w:pPr>
      <w:r w:rsidRPr="00CA6C22">
        <w:rPr>
          <w:rFonts w:asciiTheme="minorHAnsi" w:hAnsiTheme="minorHAnsi" w:cstheme="minorHAnsi"/>
        </w:rPr>
        <w:t>IR sample preparation, recording and analysis using O</w:t>
      </w:r>
      <w:r>
        <w:rPr>
          <w:rFonts w:asciiTheme="minorHAnsi" w:hAnsiTheme="minorHAnsi" w:cstheme="minorHAnsi"/>
        </w:rPr>
        <w:t>riginPro 8.5</w:t>
      </w:r>
      <w:r w:rsidRPr="00CA6C22">
        <w:rPr>
          <w:rFonts w:asciiTheme="minorHAnsi" w:hAnsiTheme="minorHAnsi" w:cstheme="minorHAnsi"/>
        </w:rPr>
        <w:t xml:space="preserve"> software</w:t>
      </w:r>
      <w:r w:rsidR="00BC0421">
        <w:rPr>
          <w:rFonts w:asciiTheme="minorHAnsi" w:hAnsiTheme="minorHAnsi" w:cstheme="minorHAnsi"/>
        </w:rPr>
        <w:t>.</w:t>
      </w:r>
    </w:p>
    <w:p w14:paraId="420573DF" w14:textId="5BCC10EC" w:rsidR="00BC0421" w:rsidRDefault="00BC0421" w:rsidP="00C317AE">
      <w:pPr>
        <w:tabs>
          <w:tab w:val="right" w:pos="8640"/>
        </w:tabs>
        <w:rPr>
          <w:rFonts w:asciiTheme="minorHAnsi" w:hAnsiTheme="minorHAnsi" w:cstheme="minorHAnsi"/>
        </w:rPr>
      </w:pPr>
      <w:r w:rsidRPr="00BC0421">
        <w:rPr>
          <w:rFonts w:asciiTheme="minorHAnsi" w:hAnsiTheme="minorHAnsi" w:cstheme="minorHAnsi"/>
        </w:rPr>
        <w:t xml:space="preserve">XRD sample recording and analyzing using </w:t>
      </w:r>
      <w:r>
        <w:rPr>
          <w:rFonts w:asciiTheme="minorHAnsi" w:hAnsiTheme="minorHAnsi" w:cstheme="minorHAnsi"/>
        </w:rPr>
        <w:t xml:space="preserve">OriginPro 8.5 </w:t>
      </w:r>
      <w:r w:rsidRPr="00BC0421">
        <w:rPr>
          <w:rFonts w:asciiTheme="minorHAnsi" w:hAnsiTheme="minorHAnsi" w:cstheme="minorHAnsi"/>
        </w:rPr>
        <w:t>software.</w:t>
      </w:r>
    </w:p>
    <w:p w14:paraId="5F12AC8A" w14:textId="77777777" w:rsidR="00BC0421" w:rsidRPr="00C317AE" w:rsidRDefault="00BC0421" w:rsidP="00C317AE">
      <w:pPr>
        <w:tabs>
          <w:tab w:val="right" w:pos="8640"/>
        </w:tabs>
        <w:rPr>
          <w:rFonts w:asciiTheme="minorHAnsi" w:hAnsiTheme="minorHAnsi" w:cstheme="minorHAnsi"/>
        </w:rPr>
      </w:pPr>
    </w:p>
    <w:p w14:paraId="3B55CE48" w14:textId="490F449A" w:rsidR="00A90527" w:rsidRDefault="004D667E" w:rsidP="00D96849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Activities</w:t>
      </w:r>
    </w:p>
    <w:p w14:paraId="2BB921D4" w14:textId="77777777" w:rsidR="00CF6076" w:rsidRDefault="00CF6076" w:rsidP="00072752">
      <w:pPr>
        <w:jc w:val="both"/>
      </w:pPr>
    </w:p>
    <w:p w14:paraId="69C798DE" w14:textId="6D608AC9" w:rsidR="00D96849" w:rsidRDefault="00D96849" w:rsidP="00072752">
      <w:pPr>
        <w:jc w:val="both"/>
      </w:pPr>
      <w:r>
        <w:t>Team Manager of Prize Handling Department in ANOKHA - 2020 (A National Level Tech Fest) at Amrita Vishwa Vidyapeetham, Coimbatore.</w:t>
      </w:r>
    </w:p>
    <w:p w14:paraId="1B28F444" w14:textId="2A22072A" w:rsidR="00D96849" w:rsidRDefault="00D96849" w:rsidP="00072752">
      <w:pPr>
        <w:jc w:val="both"/>
      </w:pPr>
      <w:r w:rsidRPr="00D96849">
        <w:t>Coordinator of SAHAYA Club - 2020 (Social Welfare Club)</w:t>
      </w:r>
      <w:r>
        <w:t>.</w:t>
      </w:r>
    </w:p>
    <w:p w14:paraId="7679AFF2" w14:textId="236419D8" w:rsidR="005D28DF" w:rsidRDefault="005D28DF" w:rsidP="00072752">
      <w:pPr>
        <w:jc w:val="both"/>
      </w:pPr>
      <w:bookmarkStart w:id="0" w:name="_Hlk114495506"/>
      <w:r w:rsidRPr="005D28DF">
        <w:t>Participated and volunteered in SCICON International Conference -2019 at Amrita Vish</w:t>
      </w:r>
      <w:r>
        <w:t xml:space="preserve">wa </w:t>
      </w:r>
      <w:r w:rsidRPr="005D28DF">
        <w:t>Vidyapeetham</w:t>
      </w:r>
      <w:r>
        <w:t>, Coimbatore</w:t>
      </w:r>
      <w:bookmarkEnd w:id="0"/>
      <w:r>
        <w:t>.</w:t>
      </w:r>
    </w:p>
    <w:p w14:paraId="15FE960C" w14:textId="007F7657" w:rsidR="00D96849" w:rsidRDefault="00D96849" w:rsidP="00072752">
      <w:pPr>
        <w:jc w:val="both"/>
      </w:pPr>
      <w:r w:rsidRPr="00D96849">
        <w:t>Volunteer of Prize Handling in ANOKHA - 2019 (A National Level Tech Fest)</w:t>
      </w:r>
      <w:r>
        <w:t>.</w:t>
      </w:r>
    </w:p>
    <w:p w14:paraId="33FD1170" w14:textId="4BEEE7BD" w:rsidR="0049787B" w:rsidRDefault="0049787B" w:rsidP="00072752">
      <w:pPr>
        <w:jc w:val="both"/>
      </w:pPr>
      <w:r>
        <w:t>Certificate of Participation in INTRA-REGIONAL LEVEL NATIONAL CHILDRENS’’SCIENCE CONGRESS (2013 and 2015).</w:t>
      </w:r>
    </w:p>
    <w:p w14:paraId="2F4325E3" w14:textId="77777777" w:rsidR="00D96849" w:rsidRPr="00D96849" w:rsidRDefault="00D96849" w:rsidP="00D96849"/>
    <w:p w14:paraId="65D768D6" w14:textId="41D6DE8A" w:rsidR="00251FA2" w:rsidRPr="003B19FB" w:rsidRDefault="0049787B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Awards and Achievements</w:t>
      </w:r>
    </w:p>
    <w:p w14:paraId="30D3D962" w14:textId="4F069B1C" w:rsidR="00A90527" w:rsidRDefault="00D84495" w:rsidP="00D84495">
      <w:pPr>
        <w:rPr>
          <w:rFonts w:asciiTheme="minorHAnsi" w:hAnsiTheme="minorHAnsi" w:cstheme="minorHAnsi"/>
        </w:rPr>
      </w:pPr>
      <w:r w:rsidRPr="00D84495">
        <w:rPr>
          <w:rFonts w:asciiTheme="minorHAnsi" w:hAnsiTheme="minorHAnsi" w:cstheme="minorHAnsi"/>
        </w:rPr>
        <w:t>Letter of appreciation from Former HRD Minister Mrs. Smriti Zubin Irani, Government of India, for achieving 10 CGPA in Secondary School Examination 2015 by CBSE</w:t>
      </w:r>
      <w:r>
        <w:rPr>
          <w:rFonts w:asciiTheme="minorHAnsi" w:hAnsiTheme="minorHAnsi" w:cstheme="minorHAnsi"/>
        </w:rPr>
        <w:t>.</w:t>
      </w:r>
    </w:p>
    <w:p w14:paraId="4B795E88" w14:textId="77777777" w:rsidR="00070412" w:rsidRDefault="00070412" w:rsidP="00D84495">
      <w:pPr>
        <w:rPr>
          <w:rFonts w:asciiTheme="minorHAnsi" w:hAnsiTheme="minorHAnsi" w:cstheme="minorHAnsi"/>
        </w:rPr>
      </w:pPr>
    </w:p>
    <w:p w14:paraId="4A475081" w14:textId="4607C4D2" w:rsidR="00A90527" w:rsidRDefault="00D84495" w:rsidP="00A90527">
      <w:pPr>
        <w:rPr>
          <w:rFonts w:asciiTheme="minorHAnsi" w:hAnsiTheme="minorHAnsi" w:cstheme="minorHAnsi"/>
        </w:rPr>
      </w:pPr>
      <w:r w:rsidRPr="00D84495">
        <w:rPr>
          <w:rFonts w:asciiTheme="minorHAnsi" w:hAnsiTheme="minorHAnsi" w:cstheme="minorHAnsi"/>
        </w:rPr>
        <w:t>Completed KALA PRAVESHIKA and KALA PRARAMBHIKA course in Kuchipudi</w:t>
      </w:r>
      <w:r w:rsidR="00B67088">
        <w:rPr>
          <w:rFonts w:asciiTheme="minorHAnsi" w:hAnsiTheme="minorHAnsi" w:cstheme="minorHAnsi"/>
        </w:rPr>
        <w:t xml:space="preserve"> </w:t>
      </w:r>
      <w:r w:rsidRPr="00D84495">
        <w:rPr>
          <w:rFonts w:asciiTheme="minorHAnsi" w:hAnsiTheme="minorHAnsi" w:cstheme="minorHAnsi"/>
        </w:rPr>
        <w:t>Dance</w:t>
      </w:r>
      <w:r w:rsidR="00B67088">
        <w:rPr>
          <w:rFonts w:asciiTheme="minorHAnsi" w:hAnsiTheme="minorHAnsi" w:cstheme="minorHAnsi"/>
        </w:rPr>
        <w:t>.</w:t>
      </w:r>
    </w:p>
    <w:p w14:paraId="3316903F" w14:textId="77777777" w:rsidR="00B92D22" w:rsidRPr="003B19FB" w:rsidRDefault="00B92D22" w:rsidP="00A90527">
      <w:pPr>
        <w:rPr>
          <w:rFonts w:asciiTheme="minorHAnsi" w:hAnsiTheme="minorHAnsi" w:cstheme="minorHAnsi"/>
        </w:rPr>
      </w:pPr>
    </w:p>
    <w:p w14:paraId="2CE83EC7" w14:textId="7BB985B4" w:rsidR="00251FA2" w:rsidRPr="003B19FB" w:rsidRDefault="0058746D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Languages</w:t>
      </w:r>
    </w:p>
    <w:p w14:paraId="400C27FA" w14:textId="233FF49B" w:rsidR="00A90527" w:rsidRPr="003B19FB" w:rsidRDefault="0058746D" w:rsidP="00A90527">
      <w:pPr>
        <w:rPr>
          <w:rFonts w:asciiTheme="minorHAnsi" w:hAnsiTheme="minorHAnsi" w:cstheme="minorHAnsi"/>
        </w:rPr>
      </w:pPr>
      <w:r w:rsidRPr="0058746D">
        <w:rPr>
          <w:rFonts w:asciiTheme="minorHAnsi" w:hAnsiTheme="minorHAnsi" w:cstheme="minorHAnsi"/>
        </w:rPr>
        <w:t>English, Hindi, Telugu</w:t>
      </w:r>
      <w:r>
        <w:rPr>
          <w:rFonts w:asciiTheme="minorHAnsi" w:hAnsiTheme="minorHAnsi" w:cstheme="minorHAnsi"/>
        </w:rPr>
        <w:t>.</w:t>
      </w:r>
    </w:p>
    <w:p w14:paraId="2D668B19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51F2F96D" w14:textId="3CFE668A" w:rsidR="00251FA2" w:rsidRPr="003B19FB" w:rsidRDefault="0058746D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Skills</w:t>
      </w:r>
    </w:p>
    <w:p w14:paraId="6071CA18" w14:textId="349D96D9" w:rsidR="00CE28BE" w:rsidRPr="00CE28BE" w:rsidRDefault="00CE28BE" w:rsidP="00CE28BE">
      <w:pPr>
        <w:rPr>
          <w:rFonts w:asciiTheme="minorHAnsi" w:hAnsiTheme="minorHAnsi" w:cstheme="minorHAnsi"/>
          <w:b/>
        </w:rPr>
      </w:pPr>
      <w:r w:rsidRPr="00CE28BE">
        <w:rPr>
          <w:rFonts w:asciiTheme="minorHAnsi" w:hAnsiTheme="minorHAnsi" w:cstheme="minorHAnsi"/>
          <w:b/>
        </w:rPr>
        <w:t xml:space="preserve">Programming: </w:t>
      </w:r>
      <w:r w:rsidRPr="00CE28BE">
        <w:rPr>
          <w:rFonts w:asciiTheme="minorHAnsi" w:hAnsiTheme="minorHAnsi" w:cstheme="minorHAnsi"/>
          <w:bCs/>
        </w:rPr>
        <w:t xml:space="preserve">Basic </w:t>
      </w:r>
      <w:r>
        <w:rPr>
          <w:rFonts w:asciiTheme="minorHAnsi" w:hAnsiTheme="minorHAnsi" w:cstheme="minorHAnsi"/>
          <w:bCs/>
        </w:rPr>
        <w:t>C</w:t>
      </w:r>
      <w:r w:rsidRPr="00CE28BE">
        <w:rPr>
          <w:rFonts w:asciiTheme="minorHAnsi" w:hAnsiTheme="minorHAnsi" w:cstheme="minorHAnsi"/>
          <w:bCs/>
        </w:rPr>
        <w:t xml:space="preserve"> Programming, C++.</w:t>
      </w:r>
    </w:p>
    <w:p w14:paraId="71579F0A" w14:textId="03A88035" w:rsidR="00251FA2" w:rsidRDefault="00CE28BE" w:rsidP="00CE28BE">
      <w:pPr>
        <w:rPr>
          <w:rFonts w:asciiTheme="minorHAnsi" w:hAnsiTheme="minorHAnsi" w:cstheme="minorHAnsi"/>
          <w:bCs/>
        </w:rPr>
      </w:pPr>
      <w:r w:rsidRPr="00CE28BE">
        <w:rPr>
          <w:rFonts w:asciiTheme="minorHAnsi" w:hAnsiTheme="minorHAnsi" w:cstheme="minorHAnsi"/>
          <w:b/>
        </w:rPr>
        <w:t xml:space="preserve">Softwares: </w:t>
      </w:r>
      <w:r w:rsidRPr="00CE28BE">
        <w:rPr>
          <w:rFonts w:asciiTheme="minorHAnsi" w:hAnsiTheme="minorHAnsi" w:cstheme="minorHAnsi"/>
          <w:bCs/>
        </w:rPr>
        <w:t>Origin</w:t>
      </w:r>
      <w:r>
        <w:rPr>
          <w:rFonts w:asciiTheme="minorHAnsi" w:hAnsiTheme="minorHAnsi" w:cstheme="minorHAnsi"/>
          <w:bCs/>
        </w:rPr>
        <w:t>Pro 8.5</w:t>
      </w:r>
      <w:r w:rsidRPr="00CE28BE">
        <w:rPr>
          <w:rFonts w:asciiTheme="minorHAnsi" w:hAnsiTheme="minorHAnsi" w:cstheme="minorHAnsi"/>
          <w:bCs/>
        </w:rPr>
        <w:t>, LaTeX,</w:t>
      </w:r>
      <w:r>
        <w:rPr>
          <w:rFonts w:asciiTheme="minorHAnsi" w:hAnsiTheme="minorHAnsi" w:cstheme="minorHAnsi"/>
          <w:bCs/>
        </w:rPr>
        <w:t xml:space="preserve"> Powerpoint,</w:t>
      </w:r>
      <w:r w:rsidRPr="00CE28BE">
        <w:rPr>
          <w:rFonts w:asciiTheme="minorHAnsi" w:hAnsiTheme="minorHAnsi" w:cstheme="minorHAnsi"/>
          <w:bCs/>
        </w:rPr>
        <w:t xml:space="preserve"> MS </w:t>
      </w:r>
      <w:r>
        <w:rPr>
          <w:rFonts w:asciiTheme="minorHAnsi" w:hAnsiTheme="minorHAnsi" w:cstheme="minorHAnsi"/>
          <w:bCs/>
        </w:rPr>
        <w:t>Excel</w:t>
      </w:r>
      <w:r w:rsidRPr="00CE28BE">
        <w:rPr>
          <w:rFonts w:asciiTheme="minorHAnsi" w:hAnsiTheme="minorHAnsi" w:cstheme="minorHAnsi"/>
          <w:bCs/>
        </w:rPr>
        <w:t xml:space="preserve">, MS </w:t>
      </w:r>
      <w:r>
        <w:rPr>
          <w:rFonts w:asciiTheme="minorHAnsi" w:hAnsiTheme="minorHAnsi" w:cstheme="minorHAnsi"/>
          <w:bCs/>
        </w:rPr>
        <w:t>Word</w:t>
      </w:r>
    </w:p>
    <w:p w14:paraId="724B1105" w14:textId="77777777" w:rsidR="00B92D22" w:rsidRPr="003B19FB" w:rsidRDefault="00B92D22" w:rsidP="00CE28BE">
      <w:pPr>
        <w:rPr>
          <w:rFonts w:asciiTheme="minorHAnsi" w:hAnsiTheme="minorHAnsi" w:cstheme="minorHAnsi"/>
          <w:b/>
        </w:rPr>
      </w:pPr>
    </w:p>
    <w:p w14:paraId="149B1C06" w14:textId="73159216" w:rsidR="00251FA2" w:rsidRPr="003B19FB" w:rsidRDefault="00B92D22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Certifications </w:t>
      </w:r>
      <w:r w:rsidR="001B0D42">
        <w:rPr>
          <w:rFonts w:asciiTheme="minorHAnsi" w:hAnsiTheme="minorHAnsi" w:cstheme="minorHAnsi"/>
        </w:rPr>
        <w:t>-Online Courses</w:t>
      </w:r>
    </w:p>
    <w:p w14:paraId="4C05985A" w14:textId="09BDB4A9" w:rsidR="00A90527" w:rsidRDefault="006F7C06" w:rsidP="0057145F">
      <w:pPr>
        <w:jc w:val="both"/>
        <w:rPr>
          <w:rFonts w:asciiTheme="minorHAnsi" w:hAnsiTheme="minorHAnsi" w:cstheme="minorHAnsi"/>
        </w:rPr>
      </w:pPr>
      <w:r w:rsidRPr="006F7C06">
        <w:rPr>
          <w:rFonts w:asciiTheme="minorHAnsi" w:hAnsiTheme="minorHAnsi" w:cstheme="minorHAnsi"/>
        </w:rPr>
        <w:t>Nanotechnology and Nanosensors</w:t>
      </w:r>
      <w:r w:rsidR="00072F59">
        <w:rPr>
          <w:rFonts w:asciiTheme="minorHAnsi" w:hAnsiTheme="minorHAnsi" w:cstheme="minorHAnsi"/>
        </w:rPr>
        <w:t xml:space="preserve">, </w:t>
      </w:r>
      <w:r w:rsidRPr="006F7C06">
        <w:rPr>
          <w:rFonts w:asciiTheme="minorHAnsi" w:hAnsiTheme="minorHAnsi" w:cstheme="minorHAnsi"/>
        </w:rPr>
        <w:t xml:space="preserve">Technion - Israel Institute Technology </w:t>
      </w:r>
      <w:r>
        <w:rPr>
          <w:rFonts w:asciiTheme="minorHAnsi" w:hAnsiTheme="minorHAnsi" w:cstheme="minorHAnsi"/>
        </w:rPr>
        <w:t xml:space="preserve">                                                       </w:t>
      </w:r>
      <w:r w:rsidR="00072F59">
        <w:rPr>
          <w:rFonts w:asciiTheme="minorHAnsi" w:hAnsiTheme="minorHAnsi" w:cstheme="minorHAnsi"/>
        </w:rPr>
        <w:t xml:space="preserve">                             </w:t>
      </w:r>
      <w:r w:rsidRPr="006F7C06">
        <w:rPr>
          <w:rFonts w:asciiTheme="minorHAnsi" w:hAnsiTheme="minorHAnsi" w:cstheme="minorHAnsi"/>
        </w:rPr>
        <w:t>May 2020</w:t>
      </w:r>
    </w:p>
    <w:p w14:paraId="0D43A506" w14:textId="0D41A254" w:rsidR="006F7C06" w:rsidRDefault="006F7C06" w:rsidP="0057145F">
      <w:pPr>
        <w:jc w:val="both"/>
        <w:rPr>
          <w:rFonts w:asciiTheme="minorHAnsi" w:hAnsiTheme="minorHAnsi" w:cstheme="minorHAnsi"/>
        </w:rPr>
      </w:pPr>
      <w:r w:rsidRPr="006F7C06">
        <w:rPr>
          <w:rFonts w:asciiTheme="minorHAnsi" w:hAnsiTheme="minorHAnsi" w:cstheme="minorHAnsi"/>
        </w:rPr>
        <w:t>Introduction to Solar Cells</w:t>
      </w:r>
      <w:r w:rsidR="00072F59">
        <w:rPr>
          <w:rFonts w:asciiTheme="minorHAnsi" w:hAnsiTheme="minorHAnsi" w:cstheme="minorHAnsi"/>
        </w:rPr>
        <w:t xml:space="preserve">, </w:t>
      </w:r>
      <w:r w:rsidRPr="006F7C06">
        <w:rPr>
          <w:rFonts w:asciiTheme="minorHAnsi" w:hAnsiTheme="minorHAnsi" w:cstheme="minorHAnsi"/>
        </w:rPr>
        <w:t>Technical University of Denmark</w:t>
      </w:r>
      <w:r>
        <w:rPr>
          <w:rFonts w:asciiTheme="minorHAnsi" w:hAnsiTheme="minorHAnsi" w:cstheme="minorHAnsi"/>
        </w:rPr>
        <w:t xml:space="preserve"> </w:t>
      </w:r>
      <w:r w:rsidRPr="006F7C06">
        <w:rPr>
          <w:rFonts w:asciiTheme="minorHAnsi" w:hAnsiTheme="minorHAnsi" w:cstheme="minorHAnsi"/>
        </w:rPr>
        <w:t>(DTU)</w:t>
      </w:r>
      <w:r>
        <w:rPr>
          <w:rFonts w:asciiTheme="minorHAnsi" w:hAnsiTheme="minorHAnsi" w:cstheme="minorHAnsi"/>
        </w:rPr>
        <w:t xml:space="preserve">                                                    </w:t>
      </w:r>
      <w:r w:rsidRPr="006F7C06">
        <w:rPr>
          <w:rFonts w:asciiTheme="minorHAnsi" w:hAnsiTheme="minorHAnsi" w:cstheme="minorHAnsi"/>
        </w:rPr>
        <w:t>June 2020</w:t>
      </w:r>
    </w:p>
    <w:p w14:paraId="2982C436" w14:textId="3DE18B66" w:rsidR="006F7C06" w:rsidRDefault="006F7C06" w:rsidP="0057145F">
      <w:pPr>
        <w:jc w:val="both"/>
        <w:rPr>
          <w:rFonts w:asciiTheme="minorHAnsi" w:hAnsiTheme="minorHAnsi" w:cstheme="minorHAnsi"/>
        </w:rPr>
      </w:pPr>
      <w:r w:rsidRPr="006F7C06">
        <w:rPr>
          <w:rFonts w:asciiTheme="minorHAnsi" w:hAnsiTheme="minorHAnsi" w:cstheme="minorHAnsi"/>
        </w:rPr>
        <w:t>Organic solar cells -Theory and Practice</w:t>
      </w:r>
      <w:r w:rsidR="00072F59">
        <w:rPr>
          <w:rFonts w:asciiTheme="minorHAnsi" w:hAnsiTheme="minorHAnsi" w:cstheme="minorHAnsi"/>
        </w:rPr>
        <w:t xml:space="preserve">, </w:t>
      </w:r>
      <w:r w:rsidRPr="006F7C06">
        <w:rPr>
          <w:rFonts w:asciiTheme="minorHAnsi" w:hAnsiTheme="minorHAnsi" w:cstheme="minorHAnsi"/>
        </w:rPr>
        <w:t>Technical University of Denmark</w:t>
      </w:r>
      <w:r>
        <w:rPr>
          <w:rFonts w:asciiTheme="minorHAnsi" w:hAnsiTheme="minorHAnsi" w:cstheme="minorHAnsi"/>
        </w:rPr>
        <w:t xml:space="preserve"> </w:t>
      </w:r>
      <w:r w:rsidRPr="006F7C06">
        <w:rPr>
          <w:rFonts w:asciiTheme="minorHAnsi" w:hAnsiTheme="minorHAnsi" w:cstheme="minorHAnsi"/>
        </w:rPr>
        <w:t>(DTU)</w:t>
      </w:r>
      <w:r>
        <w:rPr>
          <w:rFonts w:asciiTheme="minorHAnsi" w:hAnsiTheme="minorHAnsi" w:cstheme="minorHAnsi"/>
        </w:rPr>
        <w:t xml:space="preserve">                                                    </w:t>
      </w:r>
      <w:r w:rsidRPr="006F7C06">
        <w:rPr>
          <w:rFonts w:asciiTheme="minorHAnsi" w:hAnsiTheme="minorHAnsi" w:cstheme="minorHAnsi"/>
        </w:rPr>
        <w:t>June 2020</w:t>
      </w:r>
    </w:p>
    <w:p w14:paraId="18A3A24F" w14:textId="77777777" w:rsidR="0057145F" w:rsidRDefault="006F7C06" w:rsidP="0057145F">
      <w:pPr>
        <w:jc w:val="both"/>
        <w:rPr>
          <w:rFonts w:asciiTheme="minorHAnsi" w:hAnsiTheme="minorHAnsi" w:cstheme="minorHAnsi"/>
        </w:rPr>
      </w:pPr>
      <w:r w:rsidRPr="006F7C06">
        <w:rPr>
          <w:rFonts w:asciiTheme="minorHAnsi" w:hAnsiTheme="minorHAnsi" w:cstheme="minorHAnsi"/>
        </w:rPr>
        <w:t>DNA Decoded</w:t>
      </w:r>
      <w:r w:rsidR="00072F59">
        <w:rPr>
          <w:rFonts w:asciiTheme="minorHAnsi" w:hAnsiTheme="minorHAnsi" w:cstheme="minorHAnsi"/>
        </w:rPr>
        <w:t xml:space="preserve">, </w:t>
      </w:r>
      <w:r w:rsidRPr="006F7C06">
        <w:rPr>
          <w:rFonts w:asciiTheme="minorHAnsi" w:hAnsiTheme="minorHAnsi" w:cstheme="minorHAnsi"/>
        </w:rPr>
        <w:t>McMaster University</w:t>
      </w:r>
      <w:r>
        <w:rPr>
          <w:rFonts w:asciiTheme="minorHAnsi" w:hAnsiTheme="minorHAnsi" w:cstheme="minorHAnsi"/>
        </w:rPr>
        <w:t xml:space="preserve">                                                                                  </w:t>
      </w:r>
      <w:r w:rsidRPr="006F7C06">
        <w:rPr>
          <w:rFonts w:asciiTheme="minorHAnsi" w:hAnsiTheme="minorHAnsi" w:cstheme="minorHAnsi"/>
        </w:rPr>
        <w:t xml:space="preserve"> </w:t>
      </w:r>
    </w:p>
    <w:p w14:paraId="4A137418" w14:textId="5719ECF0" w:rsidR="006F7C06" w:rsidRDefault="006F7C06" w:rsidP="0057145F">
      <w:pPr>
        <w:jc w:val="both"/>
        <w:rPr>
          <w:rFonts w:asciiTheme="minorHAnsi" w:hAnsiTheme="minorHAnsi" w:cstheme="minorHAnsi"/>
        </w:rPr>
      </w:pPr>
      <w:r w:rsidRPr="006F7C06">
        <w:rPr>
          <w:rFonts w:asciiTheme="minorHAnsi" w:hAnsiTheme="minorHAnsi" w:cstheme="minorHAnsi"/>
        </w:rPr>
        <w:t>June 2020</w:t>
      </w:r>
    </w:p>
    <w:p w14:paraId="5DBCF928" w14:textId="77777777" w:rsidR="006F7C06" w:rsidRDefault="006F7C06" w:rsidP="006F7C06">
      <w:pPr>
        <w:rPr>
          <w:rFonts w:asciiTheme="minorHAnsi" w:hAnsiTheme="minorHAnsi" w:cstheme="minorHAnsi"/>
        </w:rPr>
      </w:pPr>
    </w:p>
    <w:p w14:paraId="0DB297C1" w14:textId="062A9F13" w:rsidR="00251FA2" w:rsidRPr="003B19FB" w:rsidRDefault="00B20B8A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Conference </w:t>
      </w:r>
      <w:r w:rsidR="00BC1C73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nd </w:t>
      </w:r>
      <w:r w:rsidR="00BC1C73">
        <w:rPr>
          <w:rFonts w:asciiTheme="minorHAnsi" w:hAnsiTheme="minorHAnsi" w:cstheme="minorHAnsi"/>
        </w:rPr>
        <w:t>w</w:t>
      </w:r>
      <w:r w:rsidR="00D35969">
        <w:rPr>
          <w:rFonts w:asciiTheme="minorHAnsi" w:hAnsiTheme="minorHAnsi" w:cstheme="minorHAnsi"/>
        </w:rPr>
        <w:t xml:space="preserve">ebinars </w:t>
      </w:r>
      <w:r w:rsidR="00BC1C73">
        <w:rPr>
          <w:rFonts w:asciiTheme="minorHAnsi" w:hAnsiTheme="minorHAnsi" w:cstheme="minorHAnsi"/>
        </w:rPr>
        <w:t>a</w:t>
      </w:r>
      <w:r w:rsidR="00D35969">
        <w:rPr>
          <w:rFonts w:asciiTheme="minorHAnsi" w:hAnsiTheme="minorHAnsi" w:cstheme="minorHAnsi"/>
        </w:rPr>
        <w:t>ttended</w:t>
      </w:r>
    </w:p>
    <w:p w14:paraId="4F4C98DA" w14:textId="3F35BA5E" w:rsidR="00592901" w:rsidRDefault="00592901" w:rsidP="0057145F">
      <w:pPr>
        <w:jc w:val="both"/>
        <w:rPr>
          <w:rFonts w:asciiTheme="minorHAnsi" w:hAnsiTheme="minorHAnsi" w:cstheme="minorHAnsi"/>
        </w:rPr>
      </w:pPr>
      <w:r w:rsidRPr="00592901">
        <w:rPr>
          <w:rFonts w:asciiTheme="minorHAnsi" w:hAnsiTheme="minorHAnsi" w:cstheme="minorHAnsi"/>
        </w:rPr>
        <w:t>State Level Webinar Series on the topic RETROSYNTHESIS at Anna Adarsh College delivered by Dr.S</w:t>
      </w:r>
      <w:r>
        <w:rPr>
          <w:rFonts w:asciiTheme="minorHAnsi" w:hAnsiTheme="minorHAnsi" w:cstheme="minorHAnsi"/>
        </w:rPr>
        <w:t>.</w:t>
      </w:r>
      <w:r w:rsidRPr="00592901">
        <w:rPr>
          <w:rFonts w:asciiTheme="minorHAnsi" w:hAnsiTheme="minorHAnsi" w:cstheme="minorHAnsi"/>
        </w:rPr>
        <w:t>Kabilan - July 2020</w:t>
      </w:r>
      <w:r w:rsidR="00B20B8A">
        <w:rPr>
          <w:rFonts w:asciiTheme="minorHAnsi" w:hAnsiTheme="minorHAnsi" w:cstheme="minorHAnsi"/>
        </w:rPr>
        <w:t>.</w:t>
      </w:r>
      <w:r w:rsidRPr="00592901">
        <w:rPr>
          <w:rFonts w:asciiTheme="minorHAnsi" w:hAnsiTheme="minorHAnsi" w:cstheme="minorHAnsi"/>
        </w:rPr>
        <w:t xml:space="preserve"> </w:t>
      </w:r>
    </w:p>
    <w:p w14:paraId="0B3B7A20" w14:textId="77777777" w:rsidR="001B0D42" w:rsidRPr="00592901" w:rsidRDefault="001B0D42" w:rsidP="0057145F">
      <w:pPr>
        <w:jc w:val="both"/>
        <w:rPr>
          <w:rFonts w:asciiTheme="minorHAnsi" w:hAnsiTheme="minorHAnsi" w:cstheme="minorHAnsi"/>
        </w:rPr>
      </w:pPr>
    </w:p>
    <w:p w14:paraId="6EF9D507" w14:textId="4866F700" w:rsidR="00B20B8A" w:rsidRDefault="00592901" w:rsidP="0057145F">
      <w:pPr>
        <w:jc w:val="both"/>
        <w:rPr>
          <w:rFonts w:asciiTheme="minorHAnsi" w:hAnsiTheme="minorHAnsi" w:cstheme="minorHAnsi"/>
        </w:rPr>
      </w:pPr>
      <w:r w:rsidRPr="00592901">
        <w:rPr>
          <w:rFonts w:asciiTheme="minorHAnsi" w:hAnsiTheme="minorHAnsi" w:cstheme="minorHAnsi"/>
        </w:rPr>
        <w:t>State Level Webinar Series on the topic Application of IR Spectroscopy to Metallic Carbonyls delivered by Dr.S.R.Bheeter - July 2020</w:t>
      </w:r>
      <w:r w:rsidR="00B20B8A">
        <w:rPr>
          <w:rFonts w:asciiTheme="minorHAnsi" w:hAnsiTheme="minorHAnsi" w:cstheme="minorHAnsi"/>
        </w:rPr>
        <w:t>.</w:t>
      </w:r>
    </w:p>
    <w:p w14:paraId="311E8841" w14:textId="77777777" w:rsidR="001B0D42" w:rsidRDefault="001B0D42" w:rsidP="0057145F">
      <w:pPr>
        <w:jc w:val="both"/>
        <w:rPr>
          <w:rFonts w:asciiTheme="minorHAnsi" w:hAnsiTheme="minorHAnsi" w:cstheme="minorHAnsi"/>
        </w:rPr>
      </w:pPr>
    </w:p>
    <w:p w14:paraId="137E4117" w14:textId="29730AB0" w:rsidR="00251FA2" w:rsidRPr="003B19FB" w:rsidRDefault="00B20B8A" w:rsidP="0057145F">
      <w:pPr>
        <w:jc w:val="both"/>
        <w:rPr>
          <w:rFonts w:asciiTheme="minorHAnsi" w:hAnsiTheme="minorHAnsi" w:cstheme="minorHAnsi"/>
        </w:rPr>
      </w:pPr>
      <w:r w:rsidRPr="00B20B8A">
        <w:rPr>
          <w:rFonts w:asciiTheme="minorHAnsi" w:hAnsiTheme="minorHAnsi" w:cstheme="minorHAnsi"/>
        </w:rPr>
        <w:t>SCICON International Conference -2019 at Amrita Vishwa Vidyapeetham, Coimbatore</w:t>
      </w:r>
      <w:r>
        <w:rPr>
          <w:rFonts w:asciiTheme="minorHAnsi" w:hAnsiTheme="minorHAnsi" w:cstheme="minorHAnsi"/>
        </w:rPr>
        <w:t>.</w:t>
      </w:r>
    </w:p>
    <w:sectPr w:rsidR="00251FA2" w:rsidRPr="003B19FB" w:rsidSect="00CF6076">
      <w:footerReference w:type="default" r:id="rId9"/>
      <w:pgSz w:w="12240" w:h="15840"/>
      <w:pgMar w:top="993" w:right="1440" w:bottom="1134" w:left="1800" w:header="720" w:footer="4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02F89" w14:textId="77777777" w:rsidR="006C58DD" w:rsidRDefault="006C58DD" w:rsidP="005A7565">
      <w:r>
        <w:separator/>
      </w:r>
    </w:p>
  </w:endnote>
  <w:endnote w:type="continuationSeparator" w:id="0">
    <w:p w14:paraId="7712A122" w14:textId="77777777" w:rsidR="006C58DD" w:rsidRDefault="006C58DD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3D4E" w14:textId="1A0C178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58C59" w14:textId="77777777" w:rsidR="006C58DD" w:rsidRDefault="006C58DD" w:rsidP="005A7565">
      <w:r>
        <w:separator/>
      </w:r>
    </w:p>
  </w:footnote>
  <w:footnote w:type="continuationSeparator" w:id="0">
    <w:p w14:paraId="6164E3D4" w14:textId="77777777" w:rsidR="006C58DD" w:rsidRDefault="006C58DD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3808262">
    <w:abstractNumId w:val="0"/>
  </w:num>
  <w:num w:numId="2" w16cid:durableId="1887715902">
    <w:abstractNumId w:val="4"/>
  </w:num>
  <w:num w:numId="3" w16cid:durableId="313141440">
    <w:abstractNumId w:val="5"/>
  </w:num>
  <w:num w:numId="4" w16cid:durableId="130901331">
    <w:abstractNumId w:val="3"/>
  </w:num>
  <w:num w:numId="5" w16cid:durableId="1496219024">
    <w:abstractNumId w:val="6"/>
  </w:num>
  <w:num w:numId="6" w16cid:durableId="2064064710">
    <w:abstractNumId w:val="1"/>
  </w:num>
  <w:num w:numId="7" w16cid:durableId="1291353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39"/>
    <w:rsid w:val="00004B6A"/>
    <w:rsid w:val="000208CD"/>
    <w:rsid w:val="000643B3"/>
    <w:rsid w:val="00070412"/>
    <w:rsid w:val="00072752"/>
    <w:rsid w:val="00072F59"/>
    <w:rsid w:val="000B4391"/>
    <w:rsid w:val="000E6D36"/>
    <w:rsid w:val="000F40F5"/>
    <w:rsid w:val="0015295F"/>
    <w:rsid w:val="00162986"/>
    <w:rsid w:val="0016308C"/>
    <w:rsid w:val="001948C8"/>
    <w:rsid w:val="001B0371"/>
    <w:rsid w:val="001B0D42"/>
    <w:rsid w:val="001C29E5"/>
    <w:rsid w:val="001E0FD6"/>
    <w:rsid w:val="001E6A4B"/>
    <w:rsid w:val="00241560"/>
    <w:rsid w:val="0024293F"/>
    <w:rsid w:val="00251FA2"/>
    <w:rsid w:val="00280927"/>
    <w:rsid w:val="00292655"/>
    <w:rsid w:val="0033557D"/>
    <w:rsid w:val="00363CFD"/>
    <w:rsid w:val="00381598"/>
    <w:rsid w:val="003A0D27"/>
    <w:rsid w:val="003A6261"/>
    <w:rsid w:val="003B19FB"/>
    <w:rsid w:val="003C5991"/>
    <w:rsid w:val="003D2340"/>
    <w:rsid w:val="003E0912"/>
    <w:rsid w:val="00444D0A"/>
    <w:rsid w:val="004725C4"/>
    <w:rsid w:val="0049787B"/>
    <w:rsid w:val="004C4A7A"/>
    <w:rsid w:val="004D667E"/>
    <w:rsid w:val="004E2D64"/>
    <w:rsid w:val="004E676C"/>
    <w:rsid w:val="00532F85"/>
    <w:rsid w:val="005709EC"/>
    <w:rsid w:val="0057145F"/>
    <w:rsid w:val="0058698A"/>
    <w:rsid w:val="0058746D"/>
    <w:rsid w:val="00587D07"/>
    <w:rsid w:val="00592901"/>
    <w:rsid w:val="005965D6"/>
    <w:rsid w:val="005A7565"/>
    <w:rsid w:val="005D28DF"/>
    <w:rsid w:val="005D2C03"/>
    <w:rsid w:val="00605767"/>
    <w:rsid w:val="00635AE1"/>
    <w:rsid w:val="00642EC5"/>
    <w:rsid w:val="00644F9A"/>
    <w:rsid w:val="0068627A"/>
    <w:rsid w:val="006C58DD"/>
    <w:rsid w:val="006D230D"/>
    <w:rsid w:val="006F7C06"/>
    <w:rsid w:val="006F7E1C"/>
    <w:rsid w:val="00703B92"/>
    <w:rsid w:val="00711599"/>
    <w:rsid w:val="007206A2"/>
    <w:rsid w:val="00743C1C"/>
    <w:rsid w:val="00783064"/>
    <w:rsid w:val="00787C80"/>
    <w:rsid w:val="007C56F7"/>
    <w:rsid w:val="007C734D"/>
    <w:rsid w:val="00814728"/>
    <w:rsid w:val="008451BD"/>
    <w:rsid w:val="008524B4"/>
    <w:rsid w:val="008A57C6"/>
    <w:rsid w:val="008A60B6"/>
    <w:rsid w:val="008C6C39"/>
    <w:rsid w:val="008D41CD"/>
    <w:rsid w:val="00925FFA"/>
    <w:rsid w:val="00940F57"/>
    <w:rsid w:val="0098550F"/>
    <w:rsid w:val="009C6AA9"/>
    <w:rsid w:val="00A03EAE"/>
    <w:rsid w:val="00A04473"/>
    <w:rsid w:val="00A14588"/>
    <w:rsid w:val="00A23D2E"/>
    <w:rsid w:val="00A61E1C"/>
    <w:rsid w:val="00A90527"/>
    <w:rsid w:val="00AA0CA0"/>
    <w:rsid w:val="00AA66E5"/>
    <w:rsid w:val="00AF61FB"/>
    <w:rsid w:val="00B20B8A"/>
    <w:rsid w:val="00B67088"/>
    <w:rsid w:val="00B703F2"/>
    <w:rsid w:val="00B77C69"/>
    <w:rsid w:val="00B8192E"/>
    <w:rsid w:val="00B870C6"/>
    <w:rsid w:val="00B92D22"/>
    <w:rsid w:val="00B9348D"/>
    <w:rsid w:val="00BA03D1"/>
    <w:rsid w:val="00BA4A75"/>
    <w:rsid w:val="00BC0421"/>
    <w:rsid w:val="00BC1C73"/>
    <w:rsid w:val="00BC7DFE"/>
    <w:rsid w:val="00BF2BDF"/>
    <w:rsid w:val="00C10152"/>
    <w:rsid w:val="00C306A5"/>
    <w:rsid w:val="00C317AE"/>
    <w:rsid w:val="00C503E6"/>
    <w:rsid w:val="00C55B0B"/>
    <w:rsid w:val="00C626BE"/>
    <w:rsid w:val="00C70C0B"/>
    <w:rsid w:val="00C7118F"/>
    <w:rsid w:val="00C7161D"/>
    <w:rsid w:val="00C811A9"/>
    <w:rsid w:val="00CA6C22"/>
    <w:rsid w:val="00CB0038"/>
    <w:rsid w:val="00CB10ED"/>
    <w:rsid w:val="00CE28BE"/>
    <w:rsid w:val="00CE6277"/>
    <w:rsid w:val="00CF6076"/>
    <w:rsid w:val="00D35969"/>
    <w:rsid w:val="00D734E7"/>
    <w:rsid w:val="00D75D1B"/>
    <w:rsid w:val="00D83A1D"/>
    <w:rsid w:val="00D84495"/>
    <w:rsid w:val="00D965EB"/>
    <w:rsid w:val="00D96849"/>
    <w:rsid w:val="00DA1702"/>
    <w:rsid w:val="00DC2E06"/>
    <w:rsid w:val="00E105CB"/>
    <w:rsid w:val="00E32EC6"/>
    <w:rsid w:val="00E44059"/>
    <w:rsid w:val="00E74BC9"/>
    <w:rsid w:val="00E85944"/>
    <w:rsid w:val="00E869E8"/>
    <w:rsid w:val="00E969E4"/>
    <w:rsid w:val="00EA2F62"/>
    <w:rsid w:val="00EB2A92"/>
    <w:rsid w:val="00EF582B"/>
    <w:rsid w:val="00F07345"/>
    <w:rsid w:val="00F376E5"/>
    <w:rsid w:val="00F41E0C"/>
    <w:rsid w:val="00F54C46"/>
    <w:rsid w:val="00F61891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5E9F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b.sc.i5che17025@cb.students.amrit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harikamullapud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EETY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2022-09-20T04:56:00Z</dcterms:created>
  <dcterms:modified xsi:type="dcterms:W3CDTF">2022-09-20T05:53:00Z</dcterms:modified>
</cp:coreProperties>
</file>