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E951" w14:textId="4C790A6A" w:rsidR="00A745A9" w:rsidRDefault="00441C31">
      <w:pPr>
        <w:pStyle w:val="Name"/>
      </w:pPr>
      <w:r>
        <w:t>LAHARI nama</w:t>
      </w:r>
    </w:p>
    <w:p w14:paraId="213982E3" w14:textId="77777777" w:rsidR="001739A0" w:rsidRDefault="001739A0">
      <w:pPr>
        <w:pStyle w:val="ContactInfo"/>
      </w:pPr>
      <w:r>
        <w:t xml:space="preserve">Address </w:t>
      </w:r>
      <w:proofErr w:type="spellStart"/>
      <w:r>
        <w:t>kakinada</w:t>
      </w:r>
      <w:proofErr w:type="spellEnd"/>
    </w:p>
    <w:p w14:paraId="365EFC35" w14:textId="01AF08FC" w:rsidR="001739A0" w:rsidRDefault="001739A0">
      <w:pPr>
        <w:pStyle w:val="ContactInfo"/>
      </w:pPr>
      <w:r>
        <w:t xml:space="preserve">Email </w:t>
      </w:r>
      <w:hyperlink r:id="rId8" w:history="1">
        <w:r w:rsidRPr="001C6FC1">
          <w:rPr>
            <w:rStyle w:val="Hyperlink"/>
          </w:rPr>
          <w:t>chnhari667@gmail.com</w:t>
        </w:r>
      </w:hyperlink>
    </w:p>
    <w:p w14:paraId="10EC096E" w14:textId="5DFD3397" w:rsidR="001739A0" w:rsidRDefault="001739A0">
      <w:pPr>
        <w:pStyle w:val="ContactInfo"/>
      </w:pPr>
      <w:r>
        <w:t>Mobile 6302717072</w:t>
      </w:r>
    </w:p>
    <w:p w14:paraId="55B10BE2" w14:textId="59D1D3D9" w:rsidR="008B5D8D" w:rsidRDefault="008B5D8D">
      <w:pPr>
        <w:pStyle w:val="ContactInfo"/>
      </w:pPr>
      <w:r>
        <w:t>Date of birth: 11-02-2000</w:t>
      </w:r>
    </w:p>
    <w:sdt>
      <w:sdtPr>
        <w:id w:val="-1179423465"/>
        <w:placeholder>
          <w:docPart w:val="FB9BB640992DF244B109966EA1592F4B"/>
        </w:placeholder>
        <w:temporary/>
        <w:showingPlcHdr/>
        <w15:appearance w15:val="hidden"/>
      </w:sdtPr>
      <w:sdtEndPr/>
      <w:sdtContent>
        <w:p w14:paraId="167037CF" w14:textId="46B7AE05" w:rsidR="005568B4" w:rsidRDefault="00A43C0C" w:rsidP="00C458BC">
          <w:pPr>
            <w:pStyle w:val="Heading1"/>
          </w:pPr>
          <w:r>
            <w:t>Objective</w:t>
          </w:r>
        </w:p>
      </w:sdtContent>
    </w:sdt>
    <w:p w14:paraId="6A19C355" w14:textId="77777777" w:rsidR="005568B4" w:rsidRDefault="005568B4">
      <w:r>
        <w:t>I have a bright and cheerful disposition, active</w:t>
      </w:r>
    </w:p>
    <w:p w14:paraId="79678A7D" w14:textId="77777777" w:rsidR="005568B4" w:rsidRDefault="005568B4"/>
    <w:p w14:paraId="1438CBDC" w14:textId="6FB869B9" w:rsidR="005568B4" w:rsidRDefault="005568B4">
      <w:proofErr w:type="spellStart"/>
      <w:r>
        <w:t>Thinking;Have</w:t>
      </w:r>
      <w:proofErr w:type="spellEnd"/>
      <w:r>
        <w:t xml:space="preserve"> a young vibrant, work has the sense of</w:t>
      </w:r>
    </w:p>
    <w:p w14:paraId="61F16081" w14:textId="77777777" w:rsidR="005568B4" w:rsidRDefault="005568B4"/>
    <w:p w14:paraId="04102DCD" w14:textId="384B86AD" w:rsidR="005568B4" w:rsidRDefault="005568B4">
      <w:r>
        <w:t xml:space="preserve">Responsibility, strong </w:t>
      </w:r>
      <w:proofErr w:type="spellStart"/>
      <w:r>
        <w:t>organization;Easy</w:t>
      </w:r>
      <w:proofErr w:type="spellEnd"/>
      <w:r>
        <w:t xml:space="preserve"> to get along</w:t>
      </w:r>
    </w:p>
    <w:p w14:paraId="7BB9CB64" w14:textId="77777777" w:rsidR="005568B4" w:rsidRDefault="005568B4"/>
    <w:p w14:paraId="21BCA4D4" w14:textId="271DC9A8" w:rsidR="005568B4" w:rsidRDefault="005568B4">
      <w:r>
        <w:t>With people, is enthusiastic about his work, studious</w:t>
      </w:r>
    </w:p>
    <w:p w14:paraId="5D0C2943" w14:textId="77777777" w:rsidR="005568B4" w:rsidRDefault="005568B4"/>
    <w:p w14:paraId="3697DDC9" w14:textId="4596739C" w:rsidR="005568B4" w:rsidRDefault="005568B4">
      <w:r>
        <w:t>And dare to pick burden, has a strong team spirit and</w:t>
      </w:r>
    </w:p>
    <w:p w14:paraId="7B2437D1" w14:textId="77777777" w:rsidR="005568B4" w:rsidRDefault="005568B4"/>
    <w:p w14:paraId="377E37ED" w14:textId="5A20B971" w:rsidR="005568B4" w:rsidRDefault="005568B4">
      <w:r>
        <w:t>Coordination ability.</w:t>
      </w:r>
    </w:p>
    <w:sdt>
      <w:sdtPr>
        <w:id w:val="1728489637"/>
        <w:placeholder>
          <w:docPart w:val="D8C05E91A872A5419909A1616186B1CD"/>
        </w:placeholder>
        <w:temporary/>
        <w:showingPlcHdr/>
        <w15:appearance w15:val="hidden"/>
      </w:sdtPr>
      <w:sdtEndPr/>
      <w:sdtContent>
        <w:p w14:paraId="3F9EAB72" w14:textId="77777777" w:rsidR="00A745A9" w:rsidRDefault="00A43C0C">
          <w:pPr>
            <w:pStyle w:val="Heading1"/>
          </w:pPr>
          <w:r>
            <w:t>Experience</w:t>
          </w:r>
        </w:p>
      </w:sdtContent>
    </w:sdt>
    <w:p w14:paraId="452408C9" w14:textId="38E27839" w:rsidR="005568B4" w:rsidRDefault="004F616F" w:rsidP="005568B4">
      <w:r>
        <w:t xml:space="preserve">2017-till date </w:t>
      </w:r>
    </w:p>
    <w:p w14:paraId="4A51BE4F" w14:textId="77777777" w:rsidR="004F616F" w:rsidRDefault="004F616F" w:rsidP="005568B4">
      <w:r>
        <w:t>Online tutor</w:t>
      </w:r>
    </w:p>
    <w:p w14:paraId="4B6EB67A" w14:textId="00D728AA" w:rsidR="004F616F" w:rsidRDefault="004F616F" w:rsidP="005568B4">
      <w:r>
        <w:t xml:space="preserve">2017 </w:t>
      </w:r>
    </w:p>
    <w:p w14:paraId="593FA426" w14:textId="11D1D9C6" w:rsidR="004F616F" w:rsidRDefault="004F616F" w:rsidP="005568B4">
      <w:r>
        <w:t xml:space="preserve">Data entry </w:t>
      </w:r>
    </w:p>
    <w:p w14:paraId="3A9C3D19" w14:textId="1710D8E6" w:rsidR="004F616F" w:rsidRDefault="004F616F" w:rsidP="005568B4">
      <w:r>
        <w:t>Pixel profit</w:t>
      </w:r>
    </w:p>
    <w:p w14:paraId="35D46C12" w14:textId="1F28E30F" w:rsidR="00A745A9" w:rsidRDefault="00A745A9">
      <w:pPr>
        <w:pStyle w:val="ListBullet"/>
      </w:pPr>
    </w:p>
    <w:sdt>
      <w:sdtPr>
        <w:id w:val="720946933"/>
        <w:placeholder>
          <w:docPart w:val="956B81E7A7D83646B1D86C46DE8D22A7"/>
        </w:placeholder>
        <w:temporary/>
        <w:showingPlcHdr/>
        <w15:appearance w15:val="hidden"/>
      </w:sdtPr>
      <w:sdtEndPr/>
      <w:sdtContent>
        <w:p w14:paraId="3142AED4" w14:textId="77777777" w:rsidR="00A745A9" w:rsidRDefault="00A43C0C">
          <w:pPr>
            <w:pStyle w:val="Heading1"/>
          </w:pPr>
          <w:r>
            <w:t>Education</w:t>
          </w:r>
        </w:p>
      </w:sdtContent>
    </w:sdt>
    <w:p w14:paraId="0760D501" w14:textId="77777777" w:rsidR="003F3B25" w:rsidRDefault="003F3B25" w:rsidP="003F3B25">
      <w:r>
        <w:t>2018-2021</w:t>
      </w:r>
    </w:p>
    <w:p w14:paraId="28D82C28" w14:textId="77777777" w:rsidR="003F3B25" w:rsidRDefault="003F3B25" w:rsidP="003F3B25">
      <w:r>
        <w:t xml:space="preserve">Aditya </w:t>
      </w:r>
      <w:proofErr w:type="spellStart"/>
      <w:r>
        <w:t>womens</w:t>
      </w:r>
      <w:proofErr w:type="spellEnd"/>
      <w:r>
        <w:t xml:space="preserve"> degree college KAKINADA</w:t>
      </w:r>
    </w:p>
    <w:p w14:paraId="7A093DA8" w14:textId="1EEB3E51" w:rsidR="00A9036B" w:rsidRDefault="00C569B7" w:rsidP="003F3B25">
      <w:r>
        <w:t xml:space="preserve">Graduation in </w:t>
      </w:r>
    </w:p>
    <w:p w14:paraId="4F8F6153" w14:textId="672F43BD" w:rsidR="00A9036B" w:rsidRDefault="00C569B7" w:rsidP="003F3B25">
      <w:proofErr w:type="spellStart"/>
      <w:r>
        <w:t>Bsc</w:t>
      </w:r>
      <w:proofErr w:type="spellEnd"/>
      <w:r>
        <w:t xml:space="preserve"> microbiology biochemistry chemistry</w:t>
      </w:r>
    </w:p>
    <w:p w14:paraId="00E857F4" w14:textId="77777777" w:rsidR="00C569B7" w:rsidRDefault="00C569B7">
      <w:r>
        <w:t>Major in</w:t>
      </w:r>
      <w:r>
        <w:rPr>
          <w:rFonts w:ascii="Noto Sans CJK JP" w:eastAsia="Noto Sans CJK JP" w:hAnsi="Noto Sans CJK JP" w:cs="Noto Sans CJK JP" w:hint="eastAsia"/>
        </w:rPr>
        <w:t>：</w:t>
      </w:r>
      <w:r>
        <w:t>biochemistry</w:t>
      </w:r>
    </w:p>
    <w:p w14:paraId="6C82CE2E" w14:textId="508E7E60" w:rsidR="00C569B7" w:rsidRDefault="00C569B7">
      <w:r>
        <w:t>Percentage: 80%</w:t>
      </w:r>
    </w:p>
    <w:p w14:paraId="05930ABC" w14:textId="0E96B35C" w:rsidR="00C569B7" w:rsidRDefault="00C569B7">
      <w:r>
        <w:t>2017</w:t>
      </w:r>
    </w:p>
    <w:p w14:paraId="684A0DD3" w14:textId="38422095" w:rsidR="009300CF" w:rsidRDefault="009300CF">
      <w:proofErr w:type="spellStart"/>
      <w:r>
        <w:t>Ap</w:t>
      </w:r>
      <w:proofErr w:type="spellEnd"/>
      <w:r>
        <w:t xml:space="preserve"> board of intermediate</w:t>
      </w:r>
    </w:p>
    <w:p w14:paraId="06D72F9F" w14:textId="77777777" w:rsidR="009300CF" w:rsidRDefault="009300CF">
      <w:proofErr w:type="spellStart"/>
      <w:r>
        <w:t>Bipc</w:t>
      </w:r>
      <w:proofErr w:type="spellEnd"/>
    </w:p>
    <w:p w14:paraId="084AA21C" w14:textId="4E119C4C" w:rsidR="009300CF" w:rsidRDefault="009300CF">
      <w:proofErr w:type="spellStart"/>
      <w:r>
        <w:t>Srichaitanya</w:t>
      </w:r>
      <w:proofErr w:type="spellEnd"/>
      <w:r>
        <w:t xml:space="preserve"> junior college</w:t>
      </w:r>
    </w:p>
    <w:p w14:paraId="14A5EF98" w14:textId="2CBE3DBF" w:rsidR="009300CF" w:rsidRDefault="009300CF">
      <w:r>
        <w:t>Percentage:90%</w:t>
      </w:r>
    </w:p>
    <w:p w14:paraId="1953A620" w14:textId="6D1D53D5" w:rsidR="009300CF" w:rsidRDefault="009300CF">
      <w:r>
        <w:t>2015</w:t>
      </w:r>
    </w:p>
    <w:p w14:paraId="5DB8A88A" w14:textId="77777777" w:rsidR="000D206F" w:rsidRDefault="000D206F">
      <w:r>
        <w:t>CBSE</w:t>
      </w:r>
    </w:p>
    <w:p w14:paraId="1026A34E" w14:textId="6483F1B6" w:rsidR="000D206F" w:rsidRDefault="000D206F">
      <w:r>
        <w:t>VIDYANJALI SCHOOL</w:t>
      </w:r>
    </w:p>
    <w:p w14:paraId="34DCD019" w14:textId="56643975" w:rsidR="000D206F" w:rsidRDefault="000D206F">
      <w:r>
        <w:t>Percentage:</w:t>
      </w:r>
      <w:r w:rsidR="008B5D8D">
        <w:t>90%</w:t>
      </w:r>
    </w:p>
    <w:p w14:paraId="7C5343EE" w14:textId="77777777" w:rsidR="003F3B25" w:rsidRDefault="003F3B25"/>
    <w:sdt>
      <w:sdtPr>
        <w:id w:val="520597245"/>
        <w:placeholder>
          <w:docPart w:val="9B05C8DC1DBAF049B1F5A9CF86F1F1AA"/>
        </w:placeholder>
        <w:temporary/>
        <w:showingPlcHdr/>
        <w15:appearance w15:val="hidden"/>
      </w:sdtPr>
      <w:sdtEndPr/>
      <w:sdtContent>
        <w:p w14:paraId="52C77151" w14:textId="77777777" w:rsidR="00A745A9" w:rsidRDefault="00A43C0C">
          <w:pPr>
            <w:pStyle w:val="Heading1"/>
          </w:pPr>
          <w:r>
            <w:t>Awards and Acknowledgements</w:t>
          </w:r>
        </w:p>
      </w:sdtContent>
    </w:sdt>
    <w:p w14:paraId="2BDE7EA8" w14:textId="7E696337" w:rsidR="00800481" w:rsidRDefault="00800481" w:rsidP="00800481">
      <w:pPr>
        <w:pStyle w:val="ListBullet"/>
        <w:numPr>
          <w:ilvl w:val="0"/>
          <w:numId w:val="0"/>
        </w:numPr>
      </w:pPr>
    </w:p>
    <w:p w14:paraId="52B08328" w14:textId="090A79AA" w:rsidR="00800481" w:rsidRDefault="00800481" w:rsidP="00800481">
      <w:pPr>
        <w:pStyle w:val="ListBullet"/>
        <w:numPr>
          <w:ilvl w:val="0"/>
          <w:numId w:val="0"/>
        </w:numPr>
      </w:pPr>
      <w:r>
        <w:t>2019</w:t>
      </w:r>
    </w:p>
    <w:p w14:paraId="58A489D2" w14:textId="708F8437" w:rsidR="00800481" w:rsidRDefault="00800481" w:rsidP="00800481">
      <w:pPr>
        <w:pStyle w:val="ListBullet"/>
        <w:numPr>
          <w:ilvl w:val="0"/>
          <w:numId w:val="0"/>
        </w:numPr>
      </w:pPr>
      <w:r>
        <w:t>1st</w:t>
      </w:r>
    </w:p>
    <w:p w14:paraId="572224DE" w14:textId="27FF69C0" w:rsidR="00800481" w:rsidRDefault="00800481" w:rsidP="00800481">
      <w:pPr>
        <w:pStyle w:val="ListBullet"/>
        <w:numPr>
          <w:ilvl w:val="0"/>
          <w:numId w:val="0"/>
        </w:numPr>
      </w:pPr>
      <w:r>
        <w:t>In state level poster presentation</w:t>
      </w:r>
    </w:p>
    <w:p w14:paraId="4E8B6D83" w14:textId="78811218" w:rsidR="00800481" w:rsidRDefault="00800481" w:rsidP="00800481">
      <w:pPr>
        <w:pStyle w:val="ListBullet"/>
        <w:numPr>
          <w:ilvl w:val="0"/>
          <w:numId w:val="0"/>
        </w:numPr>
        <w:ind w:left="216"/>
      </w:pPr>
      <w:proofErr w:type="spellStart"/>
      <w:r>
        <w:t>B</w:t>
      </w:r>
      <w:r w:rsidR="00BA60C8">
        <w:t>v</w:t>
      </w:r>
      <w:proofErr w:type="spellEnd"/>
      <w:r w:rsidR="00BA60C8">
        <w:t xml:space="preserve"> Raju </w:t>
      </w:r>
      <w:proofErr w:type="spellStart"/>
      <w:r>
        <w:t>Institutions,Bhimavaram</w:t>
      </w:r>
      <w:proofErr w:type="spellEnd"/>
    </w:p>
    <w:p w14:paraId="55F515ED" w14:textId="77777777" w:rsidR="00800481" w:rsidRDefault="00800481" w:rsidP="00800481">
      <w:pPr>
        <w:pStyle w:val="ListBullet"/>
        <w:numPr>
          <w:ilvl w:val="0"/>
          <w:numId w:val="0"/>
        </w:numPr>
        <w:ind w:left="216"/>
      </w:pPr>
    </w:p>
    <w:p w14:paraId="38FF1585" w14:textId="77777777" w:rsidR="004B0FAB" w:rsidRDefault="004B0FAB" w:rsidP="004B0FAB">
      <w:pPr>
        <w:pStyle w:val="ListBullet"/>
      </w:pPr>
      <w:r>
        <w:t>2015 1</w:t>
      </w:r>
      <w:r w:rsidRPr="00D82FC2">
        <w:rPr>
          <w:vertAlign w:val="superscript"/>
        </w:rPr>
        <w:t>st</w:t>
      </w:r>
      <w:r>
        <w:t xml:space="preserve"> in Hindi </w:t>
      </w:r>
      <w:proofErr w:type="spellStart"/>
      <w:r>
        <w:t>Pandit</w:t>
      </w:r>
      <w:proofErr w:type="spellEnd"/>
      <w:r>
        <w:t xml:space="preserve"> national level</w:t>
      </w:r>
    </w:p>
    <w:p w14:paraId="2CE96B41" w14:textId="6A932351" w:rsidR="004B0FAB" w:rsidRPr="004B0FAB" w:rsidRDefault="004B0FAB" w:rsidP="00E63F33">
      <w:pPr>
        <w:pStyle w:val="Heading1"/>
      </w:pPr>
      <w:r w:rsidRPr="004B0FAB">
        <w:t>Skills</w:t>
      </w:r>
    </w:p>
    <w:p w14:paraId="36DA0C10" w14:textId="0010242A" w:rsidR="00A745A9" w:rsidRDefault="00E63F33" w:rsidP="004B0FAB">
      <w:pPr>
        <w:pStyle w:val="ListBullet"/>
      </w:pPr>
      <w:r>
        <w:t xml:space="preserve">Good knowledge in </w:t>
      </w:r>
      <w:proofErr w:type="spellStart"/>
      <w:r>
        <w:t>ms</w:t>
      </w:r>
      <w:proofErr w:type="spellEnd"/>
      <w:r>
        <w:t xml:space="preserve"> office</w:t>
      </w:r>
    </w:p>
    <w:p w14:paraId="7FEACDDB" w14:textId="77777777" w:rsidR="00C467C3" w:rsidRDefault="00C467C3" w:rsidP="004B0FAB">
      <w:pPr>
        <w:pStyle w:val="ListBullet"/>
      </w:pPr>
      <w:r>
        <w:t>Artist</w:t>
      </w:r>
    </w:p>
    <w:p w14:paraId="17F84B47" w14:textId="32E6A40E" w:rsidR="00843D1A" w:rsidRPr="004B0FAB" w:rsidRDefault="00C467C3" w:rsidP="00843D1A">
      <w:pPr>
        <w:pStyle w:val="ListBullet"/>
      </w:pPr>
      <w:r>
        <w:t>Good at communication</w:t>
      </w:r>
      <w:r w:rsidR="00843D1A">
        <w:t xml:space="preserve"> skills</w:t>
      </w:r>
    </w:p>
    <w:p w14:paraId="40401219" w14:textId="77777777" w:rsidR="00843D1A" w:rsidRDefault="00843D1A" w:rsidP="00843D1A">
      <w:pPr>
        <w:pStyle w:val="Heading1"/>
      </w:pPr>
      <w:r>
        <w:t>HOBBIES</w:t>
      </w:r>
    </w:p>
    <w:p w14:paraId="750329D0" w14:textId="6C89AB85" w:rsidR="00843D1A" w:rsidRDefault="00C458BC" w:rsidP="00843D1A">
      <w:r>
        <w:t>Painting</w:t>
      </w:r>
    </w:p>
    <w:p w14:paraId="053BD757" w14:textId="77777777" w:rsidR="00C458BC" w:rsidRDefault="00C458BC" w:rsidP="00843D1A">
      <w:r>
        <w:t>Listening songs</w:t>
      </w:r>
    </w:p>
    <w:p w14:paraId="63C0EB09" w14:textId="381292FC" w:rsidR="00C458BC" w:rsidRDefault="00C458BC" w:rsidP="00843D1A">
      <w:r>
        <w:t>Dancing</w:t>
      </w:r>
    </w:p>
    <w:p w14:paraId="3B9DB04E" w14:textId="1959103F" w:rsidR="00C458BC" w:rsidRPr="00843D1A" w:rsidRDefault="00C458BC" w:rsidP="00843D1A">
      <w:r>
        <w:t>Playing Mobile games</w:t>
      </w:r>
    </w:p>
    <w:p w14:paraId="06480C4B" w14:textId="754B3ADF" w:rsidR="00E63F33" w:rsidRPr="004B0FAB" w:rsidRDefault="00E63F33" w:rsidP="00843D1A">
      <w:pPr>
        <w:pStyle w:val="Heading1"/>
      </w:pPr>
    </w:p>
    <w:sectPr w:rsidR="00E63F33" w:rsidRPr="004B0FAB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CC83" w14:textId="77777777" w:rsidR="00A43C0C" w:rsidRDefault="00A43C0C">
      <w:r>
        <w:separator/>
      </w:r>
    </w:p>
  </w:endnote>
  <w:endnote w:type="continuationSeparator" w:id="0">
    <w:p w14:paraId="45293200" w14:textId="77777777" w:rsidR="00A43C0C" w:rsidRDefault="00A4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1BDC" w14:textId="77777777" w:rsidR="00A745A9" w:rsidRDefault="00A43C0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39E6" w14:textId="77777777" w:rsidR="00A43C0C" w:rsidRDefault="00A43C0C">
      <w:r>
        <w:separator/>
      </w:r>
    </w:p>
  </w:footnote>
  <w:footnote w:type="continuationSeparator" w:id="0">
    <w:p w14:paraId="6520B274" w14:textId="77777777" w:rsidR="00A43C0C" w:rsidRDefault="00A4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D2D3" w14:textId="77777777" w:rsidR="00A745A9" w:rsidRDefault="00A43C0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0E47B8E" wp14:editId="0864E14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FA99BA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13A3" w14:textId="77777777" w:rsidR="00A745A9" w:rsidRDefault="00A43C0C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237A2C" wp14:editId="6912BC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3F35B" w14:textId="77777777" w:rsidR="00A745A9" w:rsidRDefault="00A745A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1237A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E3F35B" w14:textId="77777777" w:rsidR="00A745A9" w:rsidRDefault="00A745A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5C"/>
    <w:rsid w:val="000B6EE8"/>
    <w:rsid w:val="000D206F"/>
    <w:rsid w:val="001739A0"/>
    <w:rsid w:val="003F3B25"/>
    <w:rsid w:val="00441C31"/>
    <w:rsid w:val="004B0FAB"/>
    <w:rsid w:val="004F616F"/>
    <w:rsid w:val="005568B4"/>
    <w:rsid w:val="00790186"/>
    <w:rsid w:val="00800481"/>
    <w:rsid w:val="00843D1A"/>
    <w:rsid w:val="008B5D8D"/>
    <w:rsid w:val="009300CF"/>
    <w:rsid w:val="00A43C0C"/>
    <w:rsid w:val="00A745A9"/>
    <w:rsid w:val="00A9036B"/>
    <w:rsid w:val="00BA60C8"/>
    <w:rsid w:val="00C458BC"/>
    <w:rsid w:val="00C467C3"/>
    <w:rsid w:val="00C55601"/>
    <w:rsid w:val="00C569B7"/>
    <w:rsid w:val="00D82FC2"/>
    <w:rsid w:val="00DB2D5C"/>
    <w:rsid w:val="00E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DE50C"/>
  <w15:chartTrackingRefBased/>
  <w15:docId w15:val="{7D1EE19C-5873-404E-8A53-E6D87499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1739A0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nhari66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9B26AB-BAE4-B645-B18B-5CA0A5FEC0D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BB640992DF244B109966EA1592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6949-B2D8-164A-9DD6-73337D8E9C76}"/>
      </w:docPartPr>
      <w:docPartBody>
        <w:p w:rsidR="008E6F9F" w:rsidRDefault="006651B3">
          <w:pPr>
            <w:pStyle w:val="FB9BB640992DF244B109966EA1592F4B"/>
          </w:pPr>
          <w:r>
            <w:t>Objective</w:t>
          </w:r>
        </w:p>
      </w:docPartBody>
    </w:docPart>
    <w:docPart>
      <w:docPartPr>
        <w:name w:val="D8C05E91A872A5419909A1616186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98E82-9C87-F446-9434-2AAE8B44566B}"/>
      </w:docPartPr>
      <w:docPartBody>
        <w:p w:rsidR="008E6F9F" w:rsidRDefault="006651B3">
          <w:pPr>
            <w:pStyle w:val="D8C05E91A872A5419909A1616186B1CD"/>
          </w:pPr>
          <w:r>
            <w:t>Experience</w:t>
          </w:r>
        </w:p>
      </w:docPartBody>
    </w:docPart>
    <w:docPart>
      <w:docPartPr>
        <w:name w:val="956B81E7A7D83646B1D86C46DE8D2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BEE8E-6022-6A47-BBA2-E6B6D4239AAF}"/>
      </w:docPartPr>
      <w:docPartBody>
        <w:p w:rsidR="008E6F9F" w:rsidRDefault="006651B3">
          <w:pPr>
            <w:pStyle w:val="956B81E7A7D83646B1D86C46DE8D22A7"/>
          </w:pPr>
          <w:r>
            <w:t>Education</w:t>
          </w:r>
        </w:p>
      </w:docPartBody>
    </w:docPart>
    <w:docPart>
      <w:docPartPr>
        <w:name w:val="9B05C8DC1DBAF049B1F5A9CF86F1F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AEC67-882E-774D-AFD7-399541741833}"/>
      </w:docPartPr>
      <w:docPartBody>
        <w:p w:rsidR="008E6F9F" w:rsidRDefault="006651B3">
          <w:pPr>
            <w:pStyle w:val="9B05C8DC1DBAF049B1F5A9CF86F1F1A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B3"/>
    <w:rsid w:val="006651B3"/>
    <w:rsid w:val="008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BB640992DF244B109966EA1592F4B">
    <w:name w:val="FB9BB640992DF244B109966EA1592F4B"/>
  </w:style>
  <w:style w:type="paragraph" w:customStyle="1" w:styleId="D8C05E91A872A5419909A1616186B1CD">
    <w:name w:val="D8C05E91A872A5419909A1616186B1C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956B81E7A7D83646B1D86C46DE8D22A7">
    <w:name w:val="956B81E7A7D83646B1D86C46DE8D22A7"/>
  </w:style>
  <w:style w:type="paragraph" w:customStyle="1" w:styleId="47C536BB4C759D44B385E4A7FFEB8863">
    <w:name w:val="47C536BB4C759D44B385E4A7FFEB8863"/>
  </w:style>
  <w:style w:type="paragraph" w:customStyle="1" w:styleId="9B05C8DC1DBAF049B1F5A9CF86F1F1AA">
    <w:name w:val="9B05C8DC1DBAF049B1F5A9CF86F1F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%7b049B26AB-BAE4-B645-B18B-5CA0A5FEC0D7%7dtf50002018.dotx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nama</dc:creator>
  <cp:keywords/>
  <dc:description/>
  <cp:lastModifiedBy>lahari nama</cp:lastModifiedBy>
  <cp:revision>2</cp:revision>
  <dcterms:created xsi:type="dcterms:W3CDTF">2021-11-23T05:43:00Z</dcterms:created>
  <dcterms:modified xsi:type="dcterms:W3CDTF">2021-11-23T05:43:00Z</dcterms:modified>
</cp:coreProperties>
</file>